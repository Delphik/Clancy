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20A50" w14:textId="29D5742D" w:rsidR="002A0690" w:rsidRDefault="002A0690" w:rsidP="002A0690">
      <w:pPr>
        <w:spacing w:after="0"/>
        <w:rPr>
          <w:i/>
          <w:iCs/>
        </w:rPr>
      </w:pPr>
      <w:r>
        <w:rPr>
          <w:i/>
          <w:iCs/>
        </w:rPr>
        <w:t>This SOP will detail the steps required to do a full Agile desk installation</w:t>
      </w:r>
      <w:r w:rsidR="00AA1182">
        <w:rPr>
          <w:i/>
          <w:iCs/>
        </w:rPr>
        <w:t xml:space="preserve"> for a single 32” Lenovo monitor</w:t>
      </w:r>
      <w:r>
        <w:rPr>
          <w:i/>
          <w:iCs/>
        </w:rPr>
        <w:t>.  It will cover the following activities:</w:t>
      </w:r>
    </w:p>
    <w:p w14:paraId="11B5DC8F" w14:textId="77777777" w:rsidR="00640373" w:rsidRDefault="00640373" w:rsidP="002A0690">
      <w:pPr>
        <w:spacing w:after="0"/>
        <w:rPr>
          <w:i/>
          <w:iCs/>
        </w:rPr>
      </w:pPr>
    </w:p>
    <w:p w14:paraId="098261D4" w14:textId="77777777" w:rsidR="002A0690" w:rsidRDefault="002A0690" w:rsidP="002A0690">
      <w:pPr>
        <w:pStyle w:val="ListParagraph"/>
        <w:numPr>
          <w:ilvl w:val="0"/>
          <w:numId w:val="22"/>
        </w:numPr>
        <w:spacing w:after="0"/>
        <w:rPr>
          <w:i/>
          <w:iCs/>
        </w:rPr>
      </w:pPr>
      <w:r>
        <w:rPr>
          <w:i/>
          <w:iCs/>
        </w:rPr>
        <w:t>Correct Agile Desk Requirements (page 1)</w:t>
      </w:r>
    </w:p>
    <w:p w14:paraId="69EFAF6C" w14:textId="77777777" w:rsidR="002A0690" w:rsidRDefault="002A0690" w:rsidP="002A0690">
      <w:pPr>
        <w:pStyle w:val="ListParagraph"/>
        <w:spacing w:after="0"/>
        <w:rPr>
          <w:i/>
          <w:iCs/>
        </w:rPr>
      </w:pPr>
    </w:p>
    <w:p w14:paraId="2B299EEC" w14:textId="77777777" w:rsidR="002A0690" w:rsidRDefault="002A0690" w:rsidP="002A0690">
      <w:pPr>
        <w:pStyle w:val="ListParagraph"/>
        <w:numPr>
          <w:ilvl w:val="0"/>
          <w:numId w:val="22"/>
        </w:numPr>
        <w:spacing w:after="0"/>
        <w:rPr>
          <w:i/>
          <w:iCs/>
        </w:rPr>
      </w:pPr>
      <w:r>
        <w:rPr>
          <w:i/>
          <w:iCs/>
        </w:rPr>
        <w:t>Single 32” Lenovo Monitor Installation</w:t>
      </w:r>
    </w:p>
    <w:p w14:paraId="76C291A8" w14:textId="58450D8F" w:rsidR="002A0690" w:rsidRDefault="002A0690" w:rsidP="002A0690">
      <w:pPr>
        <w:pStyle w:val="ListParagraph"/>
        <w:numPr>
          <w:ilvl w:val="1"/>
          <w:numId w:val="22"/>
        </w:numPr>
        <w:spacing w:after="0"/>
        <w:rPr>
          <w:i/>
          <w:iCs/>
        </w:rPr>
      </w:pPr>
      <w:r>
        <w:rPr>
          <w:i/>
          <w:iCs/>
        </w:rPr>
        <w:t>Required equipment and hardware (page 2)</w:t>
      </w:r>
    </w:p>
    <w:p w14:paraId="6C260CA0" w14:textId="3B3E97D2" w:rsidR="00DC7919" w:rsidRDefault="00DC7919" w:rsidP="002A0690">
      <w:pPr>
        <w:pStyle w:val="ListParagraph"/>
        <w:numPr>
          <w:ilvl w:val="1"/>
          <w:numId w:val="22"/>
        </w:numPr>
        <w:spacing w:after="0"/>
        <w:rPr>
          <w:i/>
          <w:iCs/>
        </w:rPr>
      </w:pPr>
      <w:r>
        <w:rPr>
          <w:i/>
          <w:iCs/>
        </w:rPr>
        <w:t>Desk Prep</w:t>
      </w:r>
      <w:r w:rsidR="009A143B">
        <w:rPr>
          <w:i/>
          <w:iCs/>
        </w:rPr>
        <w:t xml:space="preserve"> (page 2, steps 1 – 4)</w:t>
      </w:r>
    </w:p>
    <w:p w14:paraId="215AD6A4" w14:textId="73F217DE" w:rsidR="002A0690" w:rsidRDefault="002A0690" w:rsidP="002A0690">
      <w:pPr>
        <w:pStyle w:val="ListParagraph"/>
        <w:numPr>
          <w:ilvl w:val="1"/>
          <w:numId w:val="22"/>
        </w:numPr>
        <w:spacing w:after="0"/>
        <w:rPr>
          <w:i/>
          <w:iCs/>
        </w:rPr>
      </w:pPr>
      <w:r>
        <w:rPr>
          <w:i/>
          <w:iCs/>
        </w:rPr>
        <w:t xml:space="preserve">Setup and testing (page </w:t>
      </w:r>
      <w:r w:rsidR="009A143B">
        <w:rPr>
          <w:i/>
          <w:iCs/>
        </w:rPr>
        <w:t>4, steps 5 – 12</w:t>
      </w:r>
      <w:r>
        <w:rPr>
          <w:i/>
          <w:iCs/>
        </w:rPr>
        <w:t>)</w:t>
      </w:r>
      <w:r w:rsidR="009A143B">
        <w:rPr>
          <w:i/>
          <w:iCs/>
        </w:rPr>
        <w:t xml:space="preserve"> </w:t>
      </w:r>
    </w:p>
    <w:p w14:paraId="34E907C1" w14:textId="7DF29B74" w:rsidR="002A0690" w:rsidRDefault="002A0690" w:rsidP="002A0690">
      <w:pPr>
        <w:pStyle w:val="ListParagraph"/>
        <w:numPr>
          <w:ilvl w:val="1"/>
          <w:numId w:val="22"/>
        </w:numPr>
        <w:spacing w:after="0"/>
        <w:rPr>
          <w:i/>
          <w:iCs/>
        </w:rPr>
      </w:pPr>
      <w:r>
        <w:rPr>
          <w:i/>
          <w:iCs/>
        </w:rPr>
        <w:t>Wire management (page 6</w:t>
      </w:r>
      <w:r w:rsidR="009A143B">
        <w:rPr>
          <w:i/>
          <w:iCs/>
        </w:rPr>
        <w:t>, steps 13 – 21)</w:t>
      </w:r>
    </w:p>
    <w:p w14:paraId="6ADB371A" w14:textId="48609C99" w:rsidR="002A0690" w:rsidRDefault="00CA5B69" w:rsidP="002A0690">
      <w:pPr>
        <w:pStyle w:val="ListParagraph"/>
        <w:numPr>
          <w:ilvl w:val="1"/>
          <w:numId w:val="22"/>
        </w:numPr>
        <w:spacing w:after="0"/>
        <w:rPr>
          <w:i/>
          <w:iCs/>
        </w:rPr>
      </w:pPr>
      <w:r>
        <w:rPr>
          <w:i/>
          <w:iCs/>
        </w:rPr>
        <w:t>Secure tech cabl</w:t>
      </w:r>
      <w:r w:rsidR="006E1EA6">
        <w:rPr>
          <w:i/>
          <w:iCs/>
        </w:rPr>
        <w:t>e</w:t>
      </w:r>
      <w:r w:rsidR="002A0690">
        <w:rPr>
          <w:i/>
          <w:iCs/>
        </w:rPr>
        <w:t xml:space="preserve"> installation (page </w:t>
      </w:r>
      <w:r w:rsidR="009A143B">
        <w:rPr>
          <w:i/>
          <w:iCs/>
        </w:rPr>
        <w:t xml:space="preserve">10, steps 22 – </w:t>
      </w:r>
      <w:r w:rsidR="00F834A6">
        <w:rPr>
          <w:i/>
          <w:iCs/>
        </w:rPr>
        <w:t>27</w:t>
      </w:r>
      <w:r w:rsidR="009A143B">
        <w:rPr>
          <w:i/>
          <w:iCs/>
        </w:rPr>
        <w:t>)</w:t>
      </w:r>
    </w:p>
    <w:p w14:paraId="761C13FF" w14:textId="54DDC0FC" w:rsidR="001D1402" w:rsidRDefault="001D1402" w:rsidP="002A0690">
      <w:pPr>
        <w:pStyle w:val="ListParagraph"/>
        <w:numPr>
          <w:ilvl w:val="1"/>
          <w:numId w:val="22"/>
        </w:numPr>
        <w:spacing w:after="0"/>
        <w:rPr>
          <w:i/>
          <w:iCs/>
        </w:rPr>
      </w:pPr>
      <w:r>
        <w:rPr>
          <w:i/>
          <w:iCs/>
        </w:rPr>
        <w:t>Final setup and completion photo (page</w:t>
      </w:r>
      <w:r w:rsidR="00F834A6">
        <w:rPr>
          <w:i/>
          <w:iCs/>
        </w:rPr>
        <w:t xml:space="preserve"> 11, steps 28 – 34)</w:t>
      </w:r>
    </w:p>
    <w:p w14:paraId="10CE2620" w14:textId="789D32D9" w:rsidR="00863830" w:rsidRDefault="00863830" w:rsidP="00863830">
      <w:pPr>
        <w:spacing w:after="0"/>
        <w:rPr>
          <w:i/>
          <w:iCs/>
        </w:rPr>
      </w:pPr>
    </w:p>
    <w:p w14:paraId="41B4A30C" w14:textId="49DFD2B5" w:rsidR="00863830" w:rsidRDefault="00863830" w:rsidP="00863830">
      <w:pPr>
        <w:spacing w:after="0"/>
        <w:rPr>
          <w:i/>
          <w:iCs/>
        </w:rPr>
      </w:pPr>
    </w:p>
    <w:p w14:paraId="7D1376D7" w14:textId="77777777" w:rsidR="00BB4DBD" w:rsidRDefault="00BB4DBD" w:rsidP="00863830">
      <w:pPr>
        <w:spacing w:after="0"/>
        <w:rPr>
          <w:b/>
          <w:bCs/>
          <w:i/>
          <w:iCs/>
          <w:sz w:val="28"/>
          <w:szCs w:val="28"/>
          <w:u w:val="single"/>
        </w:rPr>
      </w:pPr>
    </w:p>
    <w:p w14:paraId="4D38C6A6" w14:textId="77777777" w:rsidR="00BB4DBD" w:rsidRDefault="00BB4DBD" w:rsidP="00863830">
      <w:pPr>
        <w:spacing w:after="0"/>
        <w:rPr>
          <w:b/>
          <w:bCs/>
          <w:i/>
          <w:iCs/>
          <w:sz w:val="28"/>
          <w:szCs w:val="28"/>
          <w:u w:val="single"/>
        </w:rPr>
      </w:pPr>
    </w:p>
    <w:p w14:paraId="59CAC697" w14:textId="77777777" w:rsidR="00BB4DBD" w:rsidRDefault="00BB4DBD" w:rsidP="00863830">
      <w:pPr>
        <w:spacing w:after="0"/>
        <w:rPr>
          <w:b/>
          <w:bCs/>
          <w:i/>
          <w:iCs/>
          <w:sz w:val="28"/>
          <w:szCs w:val="28"/>
          <w:u w:val="single"/>
        </w:rPr>
      </w:pPr>
    </w:p>
    <w:p w14:paraId="2D335C2D" w14:textId="77777777" w:rsidR="00BB4DBD" w:rsidRDefault="00BB4DBD" w:rsidP="00863830">
      <w:pPr>
        <w:spacing w:after="0"/>
        <w:rPr>
          <w:b/>
          <w:bCs/>
          <w:i/>
          <w:iCs/>
          <w:sz w:val="28"/>
          <w:szCs w:val="28"/>
          <w:u w:val="single"/>
        </w:rPr>
      </w:pPr>
    </w:p>
    <w:p w14:paraId="65D3792D" w14:textId="77777777" w:rsidR="00BB4DBD" w:rsidRDefault="00BB4DBD" w:rsidP="00863830">
      <w:pPr>
        <w:spacing w:after="0"/>
        <w:rPr>
          <w:b/>
          <w:bCs/>
          <w:i/>
          <w:iCs/>
          <w:sz w:val="28"/>
          <w:szCs w:val="28"/>
          <w:u w:val="single"/>
        </w:rPr>
      </w:pPr>
    </w:p>
    <w:p w14:paraId="5672F839" w14:textId="699D93FB" w:rsidR="00863830" w:rsidRPr="00856E36" w:rsidRDefault="00863830" w:rsidP="00863830">
      <w:pPr>
        <w:spacing w:after="0"/>
        <w:rPr>
          <w:b/>
          <w:bCs/>
          <w:i/>
          <w:iCs/>
          <w:sz w:val="28"/>
          <w:szCs w:val="28"/>
          <w:u w:val="single"/>
        </w:rPr>
      </w:pPr>
      <w:r w:rsidRPr="00856E36">
        <w:rPr>
          <w:b/>
          <w:bCs/>
          <w:i/>
          <w:iCs/>
          <w:sz w:val="28"/>
          <w:szCs w:val="28"/>
          <w:u w:val="single"/>
        </w:rPr>
        <w:t>Agile Desk Requirements</w:t>
      </w:r>
    </w:p>
    <w:p w14:paraId="13A98936" w14:textId="77777777" w:rsidR="00863830" w:rsidRDefault="00863830" w:rsidP="00863830">
      <w:pPr>
        <w:spacing w:after="0"/>
        <w:rPr>
          <w:i/>
          <w:iCs/>
        </w:rPr>
      </w:pPr>
      <w:r>
        <w:rPr>
          <w:i/>
          <w:iCs/>
        </w:rPr>
        <w:t>Each Agile desk station must have the following components:</w:t>
      </w:r>
    </w:p>
    <w:p w14:paraId="6A01A2AC" w14:textId="77777777" w:rsidR="00863830" w:rsidRDefault="00863830" w:rsidP="00863830">
      <w:pPr>
        <w:pStyle w:val="ListParagraph"/>
        <w:numPr>
          <w:ilvl w:val="0"/>
          <w:numId w:val="23"/>
        </w:numPr>
        <w:spacing w:after="0"/>
        <w:rPr>
          <w:i/>
          <w:iCs/>
        </w:rPr>
      </w:pPr>
      <w:r>
        <w:rPr>
          <w:i/>
          <w:iCs/>
        </w:rPr>
        <w:t xml:space="preserve">Desk chair </w:t>
      </w:r>
    </w:p>
    <w:p w14:paraId="5BCA9A51" w14:textId="77777777" w:rsidR="00863830" w:rsidRDefault="00863830" w:rsidP="00863830">
      <w:pPr>
        <w:pStyle w:val="ListParagraph"/>
        <w:numPr>
          <w:ilvl w:val="1"/>
          <w:numId w:val="23"/>
        </w:numPr>
        <w:spacing w:after="0"/>
        <w:rPr>
          <w:i/>
          <w:iCs/>
        </w:rPr>
      </w:pPr>
      <w:r>
        <w:rPr>
          <w:i/>
          <w:iCs/>
        </w:rPr>
        <w:t>Steelcase Series One (TAS020) or Herman Miller Celle (TAS001)</w:t>
      </w:r>
    </w:p>
    <w:p w14:paraId="068EFC9B" w14:textId="77777777" w:rsidR="00863830" w:rsidRDefault="00863830" w:rsidP="00863830">
      <w:pPr>
        <w:pStyle w:val="ListParagraph"/>
        <w:numPr>
          <w:ilvl w:val="0"/>
          <w:numId w:val="23"/>
        </w:numPr>
        <w:spacing w:after="0"/>
        <w:rPr>
          <w:i/>
          <w:iCs/>
        </w:rPr>
      </w:pPr>
      <w:r>
        <w:rPr>
          <w:i/>
          <w:iCs/>
        </w:rPr>
        <w:t xml:space="preserve">Desktop power module </w:t>
      </w:r>
    </w:p>
    <w:p w14:paraId="367D7E5B" w14:textId="77777777" w:rsidR="00863830" w:rsidRDefault="00863830" w:rsidP="00863830">
      <w:pPr>
        <w:pStyle w:val="ListParagraph"/>
        <w:numPr>
          <w:ilvl w:val="1"/>
          <w:numId w:val="23"/>
        </w:numPr>
        <w:spacing w:after="0"/>
        <w:rPr>
          <w:i/>
          <w:iCs/>
        </w:rPr>
      </w:pPr>
      <w:r>
        <w:rPr>
          <w:i/>
          <w:iCs/>
        </w:rPr>
        <w:t>Must be mounted on the right side of the desk – 9 inches from the corner</w:t>
      </w:r>
    </w:p>
    <w:p w14:paraId="07653DCE" w14:textId="77777777" w:rsidR="00863830" w:rsidRDefault="00863830" w:rsidP="00863830">
      <w:pPr>
        <w:pStyle w:val="ListParagraph"/>
        <w:numPr>
          <w:ilvl w:val="0"/>
          <w:numId w:val="23"/>
        </w:numPr>
        <w:spacing w:after="0"/>
        <w:rPr>
          <w:i/>
          <w:iCs/>
        </w:rPr>
      </w:pPr>
      <w:r>
        <w:rPr>
          <w:i/>
          <w:iCs/>
        </w:rPr>
        <w:t xml:space="preserve">Surge protector </w:t>
      </w:r>
    </w:p>
    <w:p w14:paraId="5200CC05" w14:textId="77777777" w:rsidR="00863830" w:rsidRPr="009E32AB" w:rsidRDefault="00863830" w:rsidP="00863830">
      <w:pPr>
        <w:pStyle w:val="ListParagraph"/>
        <w:numPr>
          <w:ilvl w:val="1"/>
          <w:numId w:val="23"/>
        </w:numPr>
        <w:spacing w:after="0"/>
        <w:rPr>
          <w:i/>
          <w:iCs/>
        </w:rPr>
      </w:pPr>
      <w:r>
        <w:rPr>
          <w:i/>
          <w:iCs/>
        </w:rPr>
        <w:t>Must be mounted under the desk on the side closest to the power source (the surge protector must be removed and replaced on the correct side of the desk before continuing)</w:t>
      </w:r>
    </w:p>
    <w:p w14:paraId="039FC0E6" w14:textId="6C9AFFFA" w:rsidR="00863830" w:rsidRDefault="00863830" w:rsidP="00863830">
      <w:pPr>
        <w:pStyle w:val="ListParagraph"/>
        <w:numPr>
          <w:ilvl w:val="1"/>
          <w:numId w:val="23"/>
        </w:numPr>
        <w:spacing w:after="0"/>
        <w:rPr>
          <w:i/>
          <w:iCs/>
        </w:rPr>
      </w:pPr>
      <w:r>
        <w:rPr>
          <w:i/>
          <w:iCs/>
        </w:rPr>
        <w:t>Power cable must be long enough to reach the power source with the desk at the highest point</w:t>
      </w:r>
      <w:r w:rsidR="000B67A6">
        <w:rPr>
          <w:i/>
          <w:iCs/>
        </w:rPr>
        <w:t xml:space="preserve"> without pulling</w:t>
      </w:r>
      <w:r w:rsidR="0032584B">
        <w:rPr>
          <w:i/>
          <w:iCs/>
        </w:rPr>
        <w:t xml:space="preserve"> – cable should rest neatly on the ground with no loops.</w:t>
      </w:r>
    </w:p>
    <w:p w14:paraId="22B7EC4E" w14:textId="77777777" w:rsidR="00863830" w:rsidRDefault="00863830" w:rsidP="00863830">
      <w:pPr>
        <w:pStyle w:val="ListParagraph"/>
        <w:numPr>
          <w:ilvl w:val="0"/>
          <w:numId w:val="23"/>
        </w:numPr>
        <w:spacing w:after="0"/>
        <w:rPr>
          <w:i/>
          <w:iCs/>
        </w:rPr>
      </w:pPr>
      <w:r w:rsidRPr="00216B3F">
        <w:rPr>
          <w:i/>
          <w:iCs/>
        </w:rPr>
        <w:t>Adjustable base</w:t>
      </w:r>
      <w:r>
        <w:rPr>
          <w:i/>
          <w:iCs/>
        </w:rPr>
        <w:t xml:space="preserve"> with full range of motion</w:t>
      </w:r>
    </w:p>
    <w:p w14:paraId="04F14162" w14:textId="7944BE00" w:rsidR="00863830" w:rsidRDefault="00863830" w:rsidP="00863830">
      <w:pPr>
        <w:pStyle w:val="ListParagraph"/>
        <w:numPr>
          <w:ilvl w:val="1"/>
          <w:numId w:val="23"/>
        </w:numPr>
        <w:spacing w:after="0"/>
        <w:rPr>
          <w:i/>
          <w:iCs/>
        </w:rPr>
      </w:pPr>
      <w:r>
        <w:rPr>
          <w:i/>
          <w:iCs/>
        </w:rPr>
        <w:t>Preset #4 should be programmed to 30”</w:t>
      </w:r>
      <w:r w:rsidR="0032584B">
        <w:rPr>
          <w:i/>
          <w:iCs/>
        </w:rPr>
        <w:t xml:space="preserve"> – program this setting if needed before continuing.</w:t>
      </w:r>
      <w:r>
        <w:rPr>
          <w:i/>
          <w:iCs/>
        </w:rPr>
        <w:t xml:space="preserve"> </w:t>
      </w:r>
    </w:p>
    <w:p w14:paraId="3666064C" w14:textId="77777777" w:rsidR="00863830" w:rsidRDefault="00863830" w:rsidP="00863830">
      <w:pPr>
        <w:pStyle w:val="ListParagraph"/>
        <w:numPr>
          <w:ilvl w:val="0"/>
          <w:numId w:val="23"/>
        </w:numPr>
        <w:spacing w:after="0"/>
        <w:rPr>
          <w:i/>
          <w:iCs/>
        </w:rPr>
      </w:pPr>
      <w:r>
        <w:rPr>
          <w:i/>
          <w:iCs/>
        </w:rPr>
        <w:t>The desk must be level</w:t>
      </w:r>
    </w:p>
    <w:p w14:paraId="030C6635" w14:textId="19BD547A" w:rsidR="00863830" w:rsidRDefault="00863830" w:rsidP="00863830">
      <w:pPr>
        <w:pStyle w:val="ListParagraph"/>
        <w:numPr>
          <w:ilvl w:val="1"/>
          <w:numId w:val="23"/>
        </w:numPr>
        <w:spacing w:after="0"/>
        <w:rPr>
          <w:i/>
          <w:iCs/>
        </w:rPr>
      </w:pPr>
      <w:r>
        <w:rPr>
          <w:i/>
          <w:iCs/>
        </w:rPr>
        <w:t>Use a level to check – adjust by screwing or unscrewing the feet of the base</w:t>
      </w:r>
    </w:p>
    <w:p w14:paraId="0F5E7DDA" w14:textId="58D194EC" w:rsidR="00BB4DBD" w:rsidRPr="0089151B" w:rsidRDefault="00BB4DBD" w:rsidP="00863830">
      <w:pPr>
        <w:pStyle w:val="ListParagraph"/>
        <w:numPr>
          <w:ilvl w:val="1"/>
          <w:numId w:val="23"/>
        </w:numPr>
        <w:spacing w:after="0"/>
        <w:rPr>
          <w:i/>
          <w:iCs/>
        </w:rPr>
      </w:pPr>
      <w:r>
        <w:rPr>
          <w:i/>
          <w:iCs/>
        </w:rPr>
        <w:t>Desk should be level from side-to-side and front-to-back</w:t>
      </w:r>
    </w:p>
    <w:p w14:paraId="0DB9B581" w14:textId="77777777" w:rsidR="00863830" w:rsidRDefault="00863830" w:rsidP="00863830">
      <w:pPr>
        <w:spacing w:after="0"/>
        <w:rPr>
          <w:i/>
          <w:iCs/>
        </w:rPr>
      </w:pPr>
    </w:p>
    <w:p w14:paraId="0130D671" w14:textId="77777777" w:rsidR="00E65359" w:rsidRDefault="00863830" w:rsidP="00A32918">
      <w:pPr>
        <w:spacing w:after="0"/>
        <w:rPr>
          <w:i/>
          <w:iCs/>
        </w:rPr>
      </w:pPr>
      <w:r>
        <w:rPr>
          <w:i/>
          <w:iCs/>
        </w:rPr>
        <w:t>If any of these components are missing, contact the Project Manager immediately – they will need to be replaced.</w:t>
      </w:r>
    </w:p>
    <w:p w14:paraId="204B20C4" w14:textId="4E9D3CC3" w:rsidR="00A32918" w:rsidRPr="00E65359" w:rsidRDefault="00A32918" w:rsidP="00A32918">
      <w:pPr>
        <w:spacing w:after="0"/>
        <w:rPr>
          <w:i/>
          <w:iCs/>
        </w:rPr>
      </w:pPr>
      <w:r w:rsidRPr="00856E36">
        <w:rPr>
          <w:b/>
          <w:bCs/>
          <w:i/>
          <w:iCs/>
          <w:sz w:val="28"/>
          <w:szCs w:val="28"/>
          <w:u w:val="single"/>
        </w:rPr>
        <w:lastRenderedPageBreak/>
        <w:t>Single 32” Lenovo Monitor Deployment &amp; Wire Management Instructions</w:t>
      </w:r>
    </w:p>
    <w:p w14:paraId="7D34CDA6" w14:textId="77777777" w:rsidR="00A32918" w:rsidRDefault="00A32918" w:rsidP="00A32918">
      <w:pPr>
        <w:spacing w:after="0"/>
        <w:rPr>
          <w:i/>
          <w:iCs/>
        </w:rPr>
      </w:pPr>
    </w:p>
    <w:p w14:paraId="6DC26053" w14:textId="4EF46E55" w:rsidR="00A32918" w:rsidRDefault="00A32918" w:rsidP="00A32918">
      <w:pPr>
        <w:spacing w:after="0"/>
        <w:rPr>
          <w:i/>
          <w:iCs/>
        </w:rPr>
      </w:pPr>
      <w:r>
        <w:rPr>
          <w:i/>
          <w:iCs/>
        </w:rPr>
        <w:t>Required equipment</w:t>
      </w:r>
      <w:r w:rsidR="00296AB1">
        <w:rPr>
          <w:i/>
          <w:iCs/>
        </w:rPr>
        <w:t xml:space="preserve"> and hardware</w:t>
      </w:r>
      <w:r>
        <w:rPr>
          <w:i/>
          <w:iCs/>
        </w:rPr>
        <w:t xml:space="preserve"> for these instructions:</w:t>
      </w:r>
    </w:p>
    <w:p w14:paraId="54F63647" w14:textId="120C53B7" w:rsidR="00A32918" w:rsidRDefault="00A32918" w:rsidP="00A32918">
      <w:pPr>
        <w:pStyle w:val="ListParagraph"/>
        <w:numPr>
          <w:ilvl w:val="0"/>
          <w:numId w:val="24"/>
        </w:numPr>
        <w:spacing w:after="0"/>
        <w:rPr>
          <w:i/>
          <w:iCs/>
        </w:rPr>
      </w:pPr>
      <w:r>
        <w:rPr>
          <w:i/>
          <w:iCs/>
        </w:rPr>
        <w:t xml:space="preserve">Laptop with USB-C port </w:t>
      </w:r>
      <w:r w:rsidR="000B2065">
        <w:rPr>
          <w:i/>
          <w:iCs/>
        </w:rPr>
        <w:t xml:space="preserve">(do not use Apple Macs, </w:t>
      </w:r>
      <w:r w:rsidR="002F7A35">
        <w:rPr>
          <w:i/>
          <w:iCs/>
        </w:rPr>
        <w:t>Google Chromebooks, or mobile devices)</w:t>
      </w:r>
    </w:p>
    <w:p w14:paraId="048D31D1" w14:textId="77777777" w:rsidR="00A32918" w:rsidRDefault="00A32918" w:rsidP="00A32918">
      <w:pPr>
        <w:pStyle w:val="ListParagraph"/>
        <w:numPr>
          <w:ilvl w:val="0"/>
          <w:numId w:val="24"/>
        </w:numPr>
        <w:spacing w:after="0"/>
        <w:rPr>
          <w:i/>
          <w:iCs/>
        </w:rPr>
      </w:pPr>
      <w:r>
        <w:rPr>
          <w:i/>
          <w:iCs/>
        </w:rPr>
        <w:t xml:space="preserve">Screwdriver </w:t>
      </w:r>
    </w:p>
    <w:p w14:paraId="37BCC13E" w14:textId="77777777" w:rsidR="00A32918" w:rsidRDefault="00A32918" w:rsidP="00A32918">
      <w:pPr>
        <w:pStyle w:val="ListParagraph"/>
        <w:numPr>
          <w:ilvl w:val="0"/>
          <w:numId w:val="24"/>
        </w:numPr>
        <w:spacing w:after="0"/>
        <w:rPr>
          <w:i/>
          <w:iCs/>
        </w:rPr>
      </w:pPr>
      <w:r>
        <w:rPr>
          <w:i/>
          <w:iCs/>
        </w:rPr>
        <w:t xml:space="preserve">Level </w:t>
      </w:r>
    </w:p>
    <w:p w14:paraId="5F4E48B4" w14:textId="77777777" w:rsidR="00A32918" w:rsidRDefault="00A32918" w:rsidP="00A32918">
      <w:pPr>
        <w:pStyle w:val="ListParagraph"/>
        <w:numPr>
          <w:ilvl w:val="0"/>
          <w:numId w:val="24"/>
        </w:numPr>
        <w:spacing w:after="0"/>
        <w:rPr>
          <w:i/>
          <w:iCs/>
        </w:rPr>
      </w:pPr>
      <w:r>
        <w:rPr>
          <w:i/>
          <w:iCs/>
        </w:rPr>
        <w:t>12 – small zip ties for wire management (ZPT003)</w:t>
      </w:r>
    </w:p>
    <w:p w14:paraId="594811C8" w14:textId="584CF5D3" w:rsidR="00A32918" w:rsidRDefault="00E22747" w:rsidP="00A32918">
      <w:pPr>
        <w:pStyle w:val="ListParagraph"/>
        <w:numPr>
          <w:ilvl w:val="0"/>
          <w:numId w:val="24"/>
        </w:numPr>
        <w:spacing w:after="0"/>
        <w:rPr>
          <w:i/>
          <w:iCs/>
        </w:rPr>
      </w:pPr>
      <w:r>
        <w:rPr>
          <w:i/>
          <w:iCs/>
        </w:rPr>
        <w:t>1</w:t>
      </w:r>
      <w:r w:rsidR="00A32918">
        <w:rPr>
          <w:i/>
          <w:iCs/>
        </w:rPr>
        <w:t xml:space="preserve"> – large zip ties for the Theft Deterrent cable installation (ZPT002)</w:t>
      </w:r>
    </w:p>
    <w:p w14:paraId="3CDF112E" w14:textId="77777777" w:rsidR="00A32918" w:rsidRDefault="00A32918" w:rsidP="00A32918">
      <w:pPr>
        <w:pStyle w:val="ListParagraph"/>
        <w:numPr>
          <w:ilvl w:val="0"/>
          <w:numId w:val="24"/>
        </w:numPr>
        <w:spacing w:after="0"/>
        <w:rPr>
          <w:i/>
          <w:iCs/>
        </w:rPr>
      </w:pPr>
      <w:r>
        <w:rPr>
          <w:i/>
          <w:iCs/>
        </w:rPr>
        <w:t xml:space="preserve">5 – cable clamps (CLMP5000) </w:t>
      </w:r>
    </w:p>
    <w:p w14:paraId="54A2DE49" w14:textId="77777777" w:rsidR="00A32918" w:rsidRDefault="00A32918" w:rsidP="00A32918">
      <w:pPr>
        <w:pStyle w:val="ListParagraph"/>
        <w:numPr>
          <w:ilvl w:val="0"/>
          <w:numId w:val="24"/>
        </w:numPr>
        <w:spacing w:after="0"/>
        <w:rPr>
          <w:i/>
          <w:iCs/>
        </w:rPr>
      </w:pPr>
      <w:r>
        <w:rPr>
          <w:i/>
          <w:iCs/>
        </w:rPr>
        <w:t xml:space="preserve">5 – Desk screws (SCP001) </w:t>
      </w:r>
    </w:p>
    <w:p w14:paraId="073688CA" w14:textId="77777777" w:rsidR="00A32918" w:rsidRDefault="00A32918" w:rsidP="00A32918">
      <w:pPr>
        <w:pStyle w:val="ListParagraph"/>
        <w:numPr>
          <w:ilvl w:val="0"/>
          <w:numId w:val="24"/>
        </w:numPr>
        <w:spacing w:after="0"/>
        <w:rPr>
          <w:i/>
          <w:iCs/>
        </w:rPr>
      </w:pPr>
      <w:r>
        <w:rPr>
          <w:i/>
          <w:iCs/>
        </w:rPr>
        <w:t xml:space="preserve">1 – 32” Lenovo monitor w/ built in docking station (MON006) </w:t>
      </w:r>
    </w:p>
    <w:p w14:paraId="522A60EF" w14:textId="77777777" w:rsidR="00A32918" w:rsidRDefault="00A32918" w:rsidP="00A32918">
      <w:pPr>
        <w:pStyle w:val="ListParagraph"/>
        <w:numPr>
          <w:ilvl w:val="0"/>
          <w:numId w:val="24"/>
        </w:numPr>
        <w:spacing w:after="0"/>
        <w:rPr>
          <w:i/>
          <w:iCs/>
        </w:rPr>
      </w:pPr>
      <w:r>
        <w:rPr>
          <w:i/>
          <w:iCs/>
        </w:rPr>
        <w:t>1 – Keyboard &amp; Mouse combo (KBD006CBW)</w:t>
      </w:r>
    </w:p>
    <w:p w14:paraId="3ED58977" w14:textId="49192743" w:rsidR="00A32918" w:rsidRDefault="00A32918" w:rsidP="00A32918">
      <w:pPr>
        <w:pStyle w:val="ListParagraph"/>
        <w:numPr>
          <w:ilvl w:val="0"/>
          <w:numId w:val="24"/>
        </w:numPr>
        <w:spacing w:after="0"/>
        <w:rPr>
          <w:i/>
          <w:iCs/>
        </w:rPr>
      </w:pPr>
      <w:r>
        <w:rPr>
          <w:i/>
          <w:iCs/>
        </w:rPr>
        <w:t xml:space="preserve">1 – </w:t>
      </w:r>
      <w:r w:rsidR="00CA5B69">
        <w:rPr>
          <w:i/>
          <w:iCs/>
        </w:rPr>
        <w:t>Secure Tech</w:t>
      </w:r>
      <w:r>
        <w:rPr>
          <w:i/>
          <w:iCs/>
        </w:rPr>
        <w:t xml:space="preserve"> Cable (TDD60AGL)</w:t>
      </w:r>
    </w:p>
    <w:p w14:paraId="21076F80" w14:textId="77777777" w:rsidR="00A32918" w:rsidRDefault="00A32918" w:rsidP="00A32918">
      <w:pPr>
        <w:pStyle w:val="ListParagraph"/>
        <w:numPr>
          <w:ilvl w:val="0"/>
          <w:numId w:val="24"/>
        </w:numPr>
        <w:spacing w:after="0"/>
        <w:rPr>
          <w:i/>
          <w:iCs/>
        </w:rPr>
      </w:pPr>
      <w:r>
        <w:rPr>
          <w:i/>
          <w:iCs/>
        </w:rPr>
        <w:t xml:space="preserve">1 – Ethernet (CAT6) cable </w:t>
      </w:r>
    </w:p>
    <w:p w14:paraId="354D501A" w14:textId="77777777" w:rsidR="00A32918" w:rsidRDefault="00A32918" w:rsidP="00A32918">
      <w:pPr>
        <w:pStyle w:val="ListParagraph"/>
        <w:spacing w:after="0"/>
        <w:rPr>
          <w:i/>
          <w:iCs/>
          <w:color w:val="FF0000"/>
        </w:rPr>
      </w:pPr>
      <w:r w:rsidRPr="0070065F">
        <w:rPr>
          <w:i/>
          <w:iCs/>
          <w:color w:val="FF0000"/>
        </w:rPr>
        <w:t>Please check with the PM on need prior to installation</w:t>
      </w:r>
    </w:p>
    <w:p w14:paraId="7206BDAC" w14:textId="77777777" w:rsidR="00A32918" w:rsidRPr="0070065F" w:rsidRDefault="00A32918" w:rsidP="00A32918">
      <w:pPr>
        <w:pStyle w:val="ListParagraph"/>
        <w:spacing w:after="0"/>
        <w:rPr>
          <w:i/>
          <w:iCs/>
          <w:color w:val="FF0000"/>
        </w:rPr>
      </w:pPr>
    </w:p>
    <w:p w14:paraId="07A77396" w14:textId="77777777" w:rsidR="00A32918" w:rsidRDefault="00A32918" w:rsidP="00A32918">
      <w:pPr>
        <w:spacing w:after="0"/>
        <w:rPr>
          <w:i/>
          <w:iCs/>
        </w:rPr>
      </w:pPr>
      <w:r>
        <w:rPr>
          <w:i/>
          <w:iCs/>
        </w:rPr>
        <w:t>Included in the Lenovo Monitor box:</w:t>
      </w:r>
    </w:p>
    <w:p w14:paraId="3E09FDF6" w14:textId="77777777" w:rsidR="00A32918" w:rsidRDefault="00A32918" w:rsidP="00A32918">
      <w:pPr>
        <w:pStyle w:val="ListParagraph"/>
        <w:numPr>
          <w:ilvl w:val="0"/>
          <w:numId w:val="25"/>
        </w:numPr>
        <w:spacing w:after="0"/>
        <w:rPr>
          <w:i/>
          <w:iCs/>
        </w:rPr>
      </w:pPr>
      <w:r>
        <w:rPr>
          <w:i/>
          <w:iCs/>
        </w:rPr>
        <w:t>Monitor base</w:t>
      </w:r>
    </w:p>
    <w:p w14:paraId="20609040" w14:textId="77777777" w:rsidR="00A32918" w:rsidRDefault="00A32918" w:rsidP="00A32918">
      <w:pPr>
        <w:pStyle w:val="ListParagraph"/>
        <w:numPr>
          <w:ilvl w:val="0"/>
          <w:numId w:val="25"/>
        </w:numPr>
        <w:spacing w:after="0"/>
        <w:rPr>
          <w:i/>
          <w:iCs/>
        </w:rPr>
      </w:pPr>
      <w:r>
        <w:rPr>
          <w:i/>
          <w:iCs/>
        </w:rPr>
        <w:t>USB-C (Thunderbolt) cable</w:t>
      </w:r>
    </w:p>
    <w:p w14:paraId="338A9E79" w14:textId="77777777" w:rsidR="00A32918" w:rsidRDefault="00A32918" w:rsidP="00A32918">
      <w:pPr>
        <w:pStyle w:val="ListParagraph"/>
        <w:numPr>
          <w:ilvl w:val="0"/>
          <w:numId w:val="25"/>
        </w:numPr>
        <w:spacing w:after="0"/>
        <w:rPr>
          <w:i/>
          <w:iCs/>
        </w:rPr>
      </w:pPr>
      <w:r>
        <w:rPr>
          <w:i/>
          <w:iCs/>
        </w:rPr>
        <w:t>Monitor power cable</w:t>
      </w:r>
    </w:p>
    <w:p w14:paraId="67EE5CC6" w14:textId="77777777" w:rsidR="00A32918" w:rsidRDefault="00A32918" w:rsidP="00A32918">
      <w:pPr>
        <w:spacing w:after="0"/>
        <w:rPr>
          <w:i/>
          <w:iCs/>
        </w:rPr>
      </w:pPr>
    </w:p>
    <w:tbl>
      <w:tblPr>
        <w:tblStyle w:val="TableGrid"/>
        <w:tblW w:w="5000" w:type="pct"/>
        <w:tblLook w:val="04A0" w:firstRow="1" w:lastRow="0" w:firstColumn="1" w:lastColumn="0" w:noHBand="0" w:noVBand="1"/>
      </w:tblPr>
      <w:tblGrid>
        <w:gridCol w:w="627"/>
        <w:gridCol w:w="5177"/>
        <w:gridCol w:w="4986"/>
      </w:tblGrid>
      <w:tr w:rsidR="00EA4BEB" w14:paraId="66B2DC85" w14:textId="77777777" w:rsidTr="00E13961">
        <w:trPr>
          <w:trHeight w:val="395"/>
        </w:trPr>
        <w:tc>
          <w:tcPr>
            <w:tcW w:w="290" w:type="pct"/>
            <w:vAlign w:val="center"/>
          </w:tcPr>
          <w:p w14:paraId="3E6A0972" w14:textId="77777777" w:rsidR="00A32918" w:rsidRPr="00DA7868" w:rsidRDefault="00A32918" w:rsidP="007F6E3A">
            <w:pPr>
              <w:jc w:val="center"/>
              <w:rPr>
                <w:b/>
              </w:rPr>
            </w:pPr>
            <w:r w:rsidRPr="00DA7868">
              <w:rPr>
                <w:b/>
              </w:rPr>
              <w:t>Step</w:t>
            </w:r>
          </w:p>
        </w:tc>
        <w:tc>
          <w:tcPr>
            <w:tcW w:w="2399" w:type="pct"/>
            <w:vAlign w:val="center"/>
          </w:tcPr>
          <w:p w14:paraId="04F93B60" w14:textId="77777777" w:rsidR="00A32918" w:rsidRPr="00DA7868" w:rsidRDefault="00A32918" w:rsidP="007F6E3A">
            <w:pPr>
              <w:jc w:val="center"/>
              <w:rPr>
                <w:b/>
              </w:rPr>
            </w:pPr>
            <w:r w:rsidRPr="00DA7868">
              <w:rPr>
                <w:b/>
              </w:rPr>
              <w:t>Action</w:t>
            </w:r>
          </w:p>
        </w:tc>
        <w:tc>
          <w:tcPr>
            <w:tcW w:w="2310" w:type="pct"/>
            <w:vAlign w:val="center"/>
          </w:tcPr>
          <w:p w14:paraId="686786FF" w14:textId="77777777" w:rsidR="00A32918" w:rsidRPr="00DA7868" w:rsidRDefault="00A32918" w:rsidP="007F6E3A">
            <w:pPr>
              <w:jc w:val="center"/>
              <w:rPr>
                <w:b/>
              </w:rPr>
            </w:pPr>
            <w:r>
              <w:rPr>
                <w:b/>
              </w:rPr>
              <w:t>Image</w:t>
            </w:r>
          </w:p>
        </w:tc>
      </w:tr>
      <w:tr w:rsidR="00EA4BEB" w14:paraId="57310051" w14:textId="77777777" w:rsidTr="00E13961">
        <w:trPr>
          <w:trHeight w:val="395"/>
        </w:trPr>
        <w:tc>
          <w:tcPr>
            <w:tcW w:w="290" w:type="pct"/>
            <w:vAlign w:val="center"/>
          </w:tcPr>
          <w:p w14:paraId="76C2CC21" w14:textId="77777777" w:rsidR="00A32918" w:rsidRPr="00DA7868" w:rsidRDefault="00A32918" w:rsidP="007F6E3A">
            <w:pPr>
              <w:jc w:val="center"/>
              <w:rPr>
                <w:b/>
              </w:rPr>
            </w:pPr>
            <w:r>
              <w:rPr>
                <w:b/>
              </w:rPr>
              <w:t>1</w:t>
            </w:r>
          </w:p>
        </w:tc>
        <w:tc>
          <w:tcPr>
            <w:tcW w:w="2399" w:type="pct"/>
            <w:vAlign w:val="center"/>
          </w:tcPr>
          <w:p w14:paraId="2A1E0AD2" w14:textId="77777777" w:rsidR="00A32918" w:rsidRDefault="00A32918" w:rsidP="007F6E3A">
            <w:pPr>
              <w:rPr>
                <w:bCs/>
              </w:rPr>
            </w:pPr>
            <w:r>
              <w:rPr>
                <w:bCs/>
              </w:rPr>
              <w:t>Before beginning any Agile IT deployment, you must remove any privacy screens.  This will allow you to access all parts of the desk.  The screens will be replaced after the wire management is complete and theft deterrent cable has been installed.</w:t>
            </w:r>
          </w:p>
          <w:p w14:paraId="5D91E571" w14:textId="77777777" w:rsidR="00A32918" w:rsidRDefault="00A32918" w:rsidP="007F6E3A">
            <w:pPr>
              <w:rPr>
                <w:bCs/>
              </w:rPr>
            </w:pPr>
          </w:p>
          <w:p w14:paraId="411C0102" w14:textId="77777777" w:rsidR="00A32918" w:rsidRPr="005C52F7" w:rsidRDefault="00A32918" w:rsidP="007F6E3A">
            <w:pPr>
              <w:rPr>
                <w:bCs/>
              </w:rPr>
            </w:pPr>
            <w:r>
              <w:rPr>
                <w:bCs/>
              </w:rPr>
              <w:t>To remove the screens, loosen the clamps on the underside of the back screen and pull away from the desk.  The side screens can be lifted out of the brackets – the brackets do not have to be removed to deploy the IT.  Place them flat on the floor so they do not bend.</w:t>
            </w:r>
          </w:p>
        </w:tc>
        <w:tc>
          <w:tcPr>
            <w:tcW w:w="2310" w:type="pct"/>
            <w:vAlign w:val="center"/>
          </w:tcPr>
          <w:p w14:paraId="6A5F8536" w14:textId="77777777" w:rsidR="00A32918" w:rsidRDefault="00A32918" w:rsidP="007F6E3A">
            <w:pPr>
              <w:jc w:val="center"/>
              <w:rPr>
                <w:b/>
              </w:rPr>
            </w:pPr>
            <w:r>
              <w:rPr>
                <w:b/>
                <w:noProof/>
              </w:rPr>
              <w:drawing>
                <wp:inline distT="0" distB="0" distL="0" distR="0" wp14:anchorId="3D0137B7" wp14:editId="1B255981">
                  <wp:extent cx="3008330" cy="2255520"/>
                  <wp:effectExtent l="0" t="0" r="1905" b="0"/>
                  <wp:docPr id="31" name="Picture 31"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floo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2339" cy="2303511"/>
                          </a:xfrm>
                          <a:prstGeom prst="rect">
                            <a:avLst/>
                          </a:prstGeom>
                          <a:noFill/>
                          <a:ln>
                            <a:noFill/>
                          </a:ln>
                        </pic:spPr>
                      </pic:pic>
                    </a:graphicData>
                  </a:graphic>
                </wp:inline>
              </w:drawing>
            </w:r>
          </w:p>
          <w:p w14:paraId="6D866080" w14:textId="77777777" w:rsidR="00A32918" w:rsidRDefault="00A32918" w:rsidP="007F6E3A">
            <w:pPr>
              <w:jc w:val="center"/>
              <w:rPr>
                <w:b/>
              </w:rPr>
            </w:pPr>
            <w:r>
              <w:rPr>
                <w:b/>
                <w:noProof/>
              </w:rPr>
              <w:lastRenderedPageBreak/>
              <w:drawing>
                <wp:inline distT="0" distB="0" distL="0" distR="0" wp14:anchorId="49C46068" wp14:editId="6B757DDD">
                  <wp:extent cx="3001556" cy="2250440"/>
                  <wp:effectExtent l="0" t="0" r="8890" b="0"/>
                  <wp:docPr id="32" name="Picture 32" descr="A picture containing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ndoor, floo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48843" cy="2285893"/>
                          </a:xfrm>
                          <a:prstGeom prst="rect">
                            <a:avLst/>
                          </a:prstGeom>
                          <a:noFill/>
                          <a:ln>
                            <a:noFill/>
                          </a:ln>
                        </pic:spPr>
                      </pic:pic>
                    </a:graphicData>
                  </a:graphic>
                </wp:inline>
              </w:drawing>
            </w:r>
          </w:p>
        </w:tc>
      </w:tr>
      <w:tr w:rsidR="00EA4BEB" w14:paraId="27768502" w14:textId="77777777" w:rsidTr="00E13961">
        <w:trPr>
          <w:trHeight w:val="395"/>
        </w:trPr>
        <w:tc>
          <w:tcPr>
            <w:tcW w:w="290" w:type="pct"/>
            <w:vAlign w:val="center"/>
          </w:tcPr>
          <w:p w14:paraId="0DE5F9F9" w14:textId="77777777" w:rsidR="00A32918" w:rsidRDefault="00A32918" w:rsidP="007F6E3A">
            <w:pPr>
              <w:jc w:val="center"/>
              <w:rPr>
                <w:b/>
              </w:rPr>
            </w:pPr>
            <w:r>
              <w:rPr>
                <w:b/>
              </w:rPr>
              <w:lastRenderedPageBreak/>
              <w:t>2</w:t>
            </w:r>
          </w:p>
        </w:tc>
        <w:tc>
          <w:tcPr>
            <w:tcW w:w="2399" w:type="pct"/>
            <w:vAlign w:val="center"/>
          </w:tcPr>
          <w:p w14:paraId="4AB37111" w14:textId="77777777" w:rsidR="00A32918" w:rsidRDefault="00A32918" w:rsidP="007F6E3A">
            <w:pPr>
              <w:rPr>
                <w:bCs/>
              </w:rPr>
            </w:pPr>
            <w:r>
              <w:rPr>
                <w:bCs/>
              </w:rPr>
              <w:t>Pull the desk out about 2 to 3 feet so you have full access to the back of the desk.</w:t>
            </w:r>
          </w:p>
        </w:tc>
        <w:tc>
          <w:tcPr>
            <w:tcW w:w="2310" w:type="pct"/>
            <w:vAlign w:val="center"/>
          </w:tcPr>
          <w:p w14:paraId="61056813" w14:textId="77777777" w:rsidR="00A32918" w:rsidRDefault="00A32918" w:rsidP="007F6E3A">
            <w:pPr>
              <w:jc w:val="center"/>
              <w:rPr>
                <w:b/>
                <w:noProof/>
              </w:rPr>
            </w:pPr>
          </w:p>
        </w:tc>
      </w:tr>
      <w:tr w:rsidR="00EA4BEB" w14:paraId="1644375F" w14:textId="77777777" w:rsidTr="00E13961">
        <w:trPr>
          <w:trHeight w:val="395"/>
        </w:trPr>
        <w:tc>
          <w:tcPr>
            <w:tcW w:w="290" w:type="pct"/>
            <w:vAlign w:val="center"/>
          </w:tcPr>
          <w:p w14:paraId="08D96AFB" w14:textId="77777777" w:rsidR="00A32918" w:rsidRDefault="00A32918" w:rsidP="007F6E3A">
            <w:pPr>
              <w:jc w:val="center"/>
              <w:rPr>
                <w:b/>
              </w:rPr>
            </w:pPr>
            <w:r>
              <w:rPr>
                <w:b/>
              </w:rPr>
              <w:t>3</w:t>
            </w:r>
          </w:p>
        </w:tc>
        <w:tc>
          <w:tcPr>
            <w:tcW w:w="2399" w:type="pct"/>
            <w:vAlign w:val="center"/>
          </w:tcPr>
          <w:p w14:paraId="17E9DD14" w14:textId="24839B11" w:rsidR="00A32918" w:rsidRDefault="00A32918" w:rsidP="007F6E3A">
            <w:pPr>
              <w:rPr>
                <w:bCs/>
              </w:rPr>
            </w:pPr>
            <w:r>
              <w:rPr>
                <w:bCs/>
              </w:rPr>
              <w:t>Look under the desk and make sure the surge protector is mounted on the side of the desk that is closest to the power source.  If the surge protector is not mounted close to the power source</w:t>
            </w:r>
            <w:r w:rsidR="00030764">
              <w:rPr>
                <w:bCs/>
              </w:rPr>
              <w:t>,</w:t>
            </w:r>
            <w:r>
              <w:rPr>
                <w:bCs/>
              </w:rPr>
              <w:t xml:space="preserve"> you will need to remove it and move it to the other side of the desk before continuing.</w:t>
            </w:r>
          </w:p>
        </w:tc>
        <w:tc>
          <w:tcPr>
            <w:tcW w:w="2310" w:type="pct"/>
            <w:vAlign w:val="center"/>
          </w:tcPr>
          <w:p w14:paraId="01D2FD18" w14:textId="77777777" w:rsidR="00A32918" w:rsidRDefault="00A32918" w:rsidP="007F6E3A">
            <w:pPr>
              <w:jc w:val="center"/>
              <w:rPr>
                <w:b/>
                <w:noProof/>
              </w:rPr>
            </w:pPr>
            <w:r>
              <w:rPr>
                <w:b/>
                <w:noProof/>
              </w:rPr>
              <w:drawing>
                <wp:inline distT="0" distB="0" distL="0" distR="0" wp14:anchorId="330DD7EB" wp14:editId="32AC4868">
                  <wp:extent cx="2988002" cy="2240280"/>
                  <wp:effectExtent l="0" t="0" r="3175" b="7620"/>
                  <wp:docPr id="33" name="Picture 33"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indoor, wall&#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18726" cy="2263316"/>
                          </a:xfrm>
                          <a:prstGeom prst="rect">
                            <a:avLst/>
                          </a:prstGeom>
                          <a:noFill/>
                          <a:ln>
                            <a:noFill/>
                          </a:ln>
                        </pic:spPr>
                      </pic:pic>
                    </a:graphicData>
                  </a:graphic>
                </wp:inline>
              </w:drawing>
            </w:r>
          </w:p>
        </w:tc>
      </w:tr>
      <w:tr w:rsidR="00EA4BEB" w14:paraId="13A7AED5" w14:textId="77777777" w:rsidTr="00E13961">
        <w:trPr>
          <w:trHeight w:val="395"/>
        </w:trPr>
        <w:tc>
          <w:tcPr>
            <w:tcW w:w="290" w:type="pct"/>
            <w:vAlign w:val="center"/>
          </w:tcPr>
          <w:p w14:paraId="520CED16" w14:textId="77777777" w:rsidR="00A32918" w:rsidRDefault="00A32918" w:rsidP="007F6E3A">
            <w:pPr>
              <w:jc w:val="center"/>
              <w:rPr>
                <w:b/>
              </w:rPr>
            </w:pPr>
            <w:r>
              <w:rPr>
                <w:b/>
              </w:rPr>
              <w:t>4</w:t>
            </w:r>
          </w:p>
        </w:tc>
        <w:tc>
          <w:tcPr>
            <w:tcW w:w="2399" w:type="pct"/>
            <w:vAlign w:val="center"/>
          </w:tcPr>
          <w:p w14:paraId="54F050F7" w14:textId="77777777" w:rsidR="00A32918" w:rsidRDefault="00A32918" w:rsidP="007F6E3A">
            <w:pPr>
              <w:rPr>
                <w:bCs/>
              </w:rPr>
            </w:pPr>
            <w:r>
              <w:rPr>
                <w:bCs/>
              </w:rPr>
              <w:t>Check the desk for level.</w:t>
            </w:r>
          </w:p>
          <w:p w14:paraId="17DB7A5D" w14:textId="77777777" w:rsidR="00A32918" w:rsidRDefault="00A32918" w:rsidP="007F6E3A">
            <w:pPr>
              <w:rPr>
                <w:bCs/>
              </w:rPr>
            </w:pPr>
            <w:r>
              <w:rPr>
                <w:bCs/>
              </w:rPr>
              <w:t>Place your level on the middle of the desk surface.  If the desk needs to be adjusted you can rotate the rubber feet under the desk legs to raise or lower that side.</w:t>
            </w:r>
          </w:p>
          <w:p w14:paraId="35297CAE" w14:textId="77777777" w:rsidR="0018304A" w:rsidRDefault="0018304A" w:rsidP="007F6E3A">
            <w:pPr>
              <w:rPr>
                <w:bCs/>
              </w:rPr>
            </w:pPr>
          </w:p>
          <w:p w14:paraId="6004AE77" w14:textId="77777777" w:rsidR="0018304A" w:rsidRDefault="0018304A" w:rsidP="007F6E3A">
            <w:pPr>
              <w:rPr>
                <w:bCs/>
              </w:rPr>
            </w:pPr>
            <w:r>
              <w:rPr>
                <w:bCs/>
              </w:rPr>
              <w:t xml:space="preserve">You must level the desk in all directions </w:t>
            </w:r>
          </w:p>
          <w:p w14:paraId="0016D877" w14:textId="77777777" w:rsidR="0018304A" w:rsidRDefault="0018304A" w:rsidP="0018304A">
            <w:pPr>
              <w:pStyle w:val="ListParagraph"/>
              <w:numPr>
                <w:ilvl w:val="0"/>
                <w:numId w:val="29"/>
              </w:numPr>
              <w:rPr>
                <w:bCs/>
              </w:rPr>
            </w:pPr>
            <w:r>
              <w:rPr>
                <w:bCs/>
              </w:rPr>
              <w:t>Front-to-back</w:t>
            </w:r>
          </w:p>
          <w:p w14:paraId="225EE3C2" w14:textId="46D3A188" w:rsidR="0018304A" w:rsidRPr="0018304A" w:rsidRDefault="0018304A" w:rsidP="0018304A">
            <w:pPr>
              <w:pStyle w:val="ListParagraph"/>
              <w:numPr>
                <w:ilvl w:val="0"/>
                <w:numId w:val="29"/>
              </w:numPr>
              <w:rPr>
                <w:bCs/>
              </w:rPr>
            </w:pPr>
            <w:r>
              <w:rPr>
                <w:bCs/>
              </w:rPr>
              <w:t>Side-to-side</w:t>
            </w:r>
          </w:p>
        </w:tc>
        <w:tc>
          <w:tcPr>
            <w:tcW w:w="2310" w:type="pct"/>
            <w:vAlign w:val="center"/>
          </w:tcPr>
          <w:p w14:paraId="2D543CA7" w14:textId="77777777" w:rsidR="00A32918" w:rsidRDefault="00A32918" w:rsidP="007F6E3A">
            <w:pPr>
              <w:jc w:val="center"/>
              <w:rPr>
                <w:b/>
              </w:rPr>
            </w:pPr>
            <w:r>
              <w:rPr>
                <w:b/>
                <w:noProof/>
              </w:rPr>
              <w:drawing>
                <wp:inline distT="0" distB="0" distL="0" distR="0" wp14:anchorId="52204284" wp14:editId="73FBC813">
                  <wp:extent cx="2980267" cy="2235200"/>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6945" cy="2285208"/>
                          </a:xfrm>
                          <a:prstGeom prst="rect">
                            <a:avLst/>
                          </a:prstGeom>
                        </pic:spPr>
                      </pic:pic>
                    </a:graphicData>
                  </a:graphic>
                </wp:inline>
              </w:drawing>
            </w:r>
          </w:p>
        </w:tc>
      </w:tr>
      <w:tr w:rsidR="00EA4BEB" w14:paraId="39043B75" w14:textId="77777777" w:rsidTr="00E13961">
        <w:trPr>
          <w:trHeight w:val="395"/>
        </w:trPr>
        <w:tc>
          <w:tcPr>
            <w:tcW w:w="290" w:type="pct"/>
            <w:vAlign w:val="center"/>
          </w:tcPr>
          <w:p w14:paraId="22EAE4E4" w14:textId="77777777" w:rsidR="00A32918" w:rsidRDefault="00A32918" w:rsidP="007F6E3A">
            <w:pPr>
              <w:jc w:val="center"/>
              <w:rPr>
                <w:b/>
              </w:rPr>
            </w:pPr>
            <w:r>
              <w:rPr>
                <w:b/>
              </w:rPr>
              <w:lastRenderedPageBreak/>
              <w:t>5</w:t>
            </w:r>
          </w:p>
        </w:tc>
        <w:tc>
          <w:tcPr>
            <w:tcW w:w="2399" w:type="pct"/>
            <w:vAlign w:val="center"/>
          </w:tcPr>
          <w:p w14:paraId="15EBD7A3" w14:textId="586B708B" w:rsidR="000B1222" w:rsidRDefault="000B1222" w:rsidP="007F6E3A">
            <w:pPr>
              <w:rPr>
                <w:bCs/>
              </w:rPr>
            </w:pPr>
            <w:r>
              <w:rPr>
                <w:bCs/>
              </w:rPr>
              <w:t>Setup and testing</w:t>
            </w:r>
            <w:r w:rsidR="006E1EA6">
              <w:rPr>
                <w:bCs/>
              </w:rPr>
              <w:t xml:space="preserve"> the monitor and accessories:</w:t>
            </w:r>
          </w:p>
          <w:p w14:paraId="31BA0132" w14:textId="77777777" w:rsidR="000B1222" w:rsidRDefault="000B1222" w:rsidP="007F6E3A">
            <w:pPr>
              <w:rPr>
                <w:bCs/>
              </w:rPr>
            </w:pPr>
          </w:p>
          <w:p w14:paraId="285BCB8E" w14:textId="0F3F9961" w:rsidR="00A32918" w:rsidRDefault="00A32918" w:rsidP="007F6E3A">
            <w:pPr>
              <w:rPr>
                <w:bCs/>
              </w:rPr>
            </w:pPr>
            <w:r>
              <w:rPr>
                <w:bCs/>
              </w:rPr>
              <w:t>Open the monitor box and remove the base &amp; arm.</w:t>
            </w:r>
          </w:p>
          <w:p w14:paraId="649CE06C" w14:textId="77777777" w:rsidR="00A32918" w:rsidRDefault="00A32918" w:rsidP="007F6E3A">
            <w:pPr>
              <w:rPr>
                <w:bCs/>
              </w:rPr>
            </w:pPr>
            <w:r>
              <w:rPr>
                <w:bCs/>
              </w:rPr>
              <w:t>Hold the arm upside down and place the base plate bracket into the arm.  You can set the base on the desk if needed with a rag or pad to protect the desk surface.  Hand tighten the screw on the underside of the base plate.</w:t>
            </w:r>
          </w:p>
        </w:tc>
        <w:tc>
          <w:tcPr>
            <w:tcW w:w="2310" w:type="pct"/>
            <w:vAlign w:val="center"/>
          </w:tcPr>
          <w:p w14:paraId="715A8744" w14:textId="77777777" w:rsidR="00A32918" w:rsidRDefault="00A32918" w:rsidP="007F6E3A">
            <w:pPr>
              <w:jc w:val="center"/>
              <w:rPr>
                <w:b/>
                <w:noProof/>
              </w:rPr>
            </w:pPr>
            <w:r>
              <w:rPr>
                <w:noProof/>
              </w:rPr>
              <w:drawing>
                <wp:inline distT="0" distB="0" distL="0" distR="0" wp14:anchorId="59807AD4" wp14:editId="7D4B14A1">
                  <wp:extent cx="2986274" cy="3134360"/>
                  <wp:effectExtent l="0" t="0" r="5080" b="8890"/>
                  <wp:docPr id="883445606" name="Picture 4" descr="A picture containing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45606" name="Picture 4" descr="A picture containing indoor, floor&#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036514" cy="3187092"/>
                          </a:xfrm>
                          <a:prstGeom prst="rect">
                            <a:avLst/>
                          </a:prstGeom>
                        </pic:spPr>
                      </pic:pic>
                    </a:graphicData>
                  </a:graphic>
                </wp:inline>
              </w:drawing>
            </w:r>
          </w:p>
        </w:tc>
      </w:tr>
      <w:tr w:rsidR="00EA4BEB" w14:paraId="6D6AD317" w14:textId="77777777" w:rsidTr="00E13961">
        <w:trPr>
          <w:trHeight w:val="395"/>
        </w:trPr>
        <w:tc>
          <w:tcPr>
            <w:tcW w:w="290" w:type="pct"/>
            <w:vAlign w:val="center"/>
          </w:tcPr>
          <w:p w14:paraId="7269C5CD" w14:textId="77777777" w:rsidR="00A32918" w:rsidRDefault="00A32918" w:rsidP="007F6E3A">
            <w:pPr>
              <w:jc w:val="center"/>
              <w:rPr>
                <w:b/>
              </w:rPr>
            </w:pPr>
            <w:r>
              <w:rPr>
                <w:b/>
              </w:rPr>
              <w:t>6</w:t>
            </w:r>
          </w:p>
        </w:tc>
        <w:tc>
          <w:tcPr>
            <w:tcW w:w="2399" w:type="pct"/>
            <w:vAlign w:val="center"/>
          </w:tcPr>
          <w:p w14:paraId="5ED6428E" w14:textId="77777777" w:rsidR="00A32918" w:rsidRDefault="00A32918" w:rsidP="007F6E3A">
            <w:pPr>
              <w:rPr>
                <w:bCs/>
              </w:rPr>
            </w:pPr>
            <w:r>
              <w:rPr>
                <w:bCs/>
              </w:rPr>
              <w:t>Slip the assembled monitor base into the back of the monitor and press down to lock it into place.  Lift the monitor out of the box and place it on the desk.</w:t>
            </w:r>
          </w:p>
        </w:tc>
        <w:tc>
          <w:tcPr>
            <w:tcW w:w="2310" w:type="pct"/>
            <w:vAlign w:val="center"/>
          </w:tcPr>
          <w:p w14:paraId="5CC42FCE" w14:textId="77777777" w:rsidR="00A32918" w:rsidRDefault="00A32918" w:rsidP="007F6E3A">
            <w:pPr>
              <w:jc w:val="center"/>
              <w:rPr>
                <w:b/>
                <w:noProof/>
              </w:rPr>
            </w:pPr>
          </w:p>
        </w:tc>
      </w:tr>
      <w:tr w:rsidR="00EA4BEB" w14:paraId="44DBF6A0" w14:textId="77777777" w:rsidTr="00E13961">
        <w:trPr>
          <w:trHeight w:val="395"/>
        </w:trPr>
        <w:tc>
          <w:tcPr>
            <w:tcW w:w="290" w:type="pct"/>
            <w:vAlign w:val="center"/>
          </w:tcPr>
          <w:p w14:paraId="363110B8" w14:textId="77777777" w:rsidR="00A32918" w:rsidRDefault="00A32918" w:rsidP="007F6E3A">
            <w:pPr>
              <w:jc w:val="center"/>
              <w:rPr>
                <w:b/>
              </w:rPr>
            </w:pPr>
            <w:r>
              <w:rPr>
                <w:b/>
              </w:rPr>
              <w:t>7</w:t>
            </w:r>
          </w:p>
        </w:tc>
        <w:tc>
          <w:tcPr>
            <w:tcW w:w="2399" w:type="pct"/>
            <w:vAlign w:val="center"/>
          </w:tcPr>
          <w:p w14:paraId="135B23F6" w14:textId="77777777" w:rsidR="00A32918" w:rsidRDefault="00A32918" w:rsidP="007F6E3A">
            <w:pPr>
              <w:rPr>
                <w:bCs/>
              </w:rPr>
            </w:pPr>
            <w:r>
              <w:rPr>
                <w:bCs/>
              </w:rPr>
              <w:t>All the ports for the accessories are located on the back of the monitor.</w:t>
            </w:r>
          </w:p>
          <w:p w14:paraId="2A7F41ED" w14:textId="77777777" w:rsidR="00A32918" w:rsidRDefault="00A32918" w:rsidP="00A32918">
            <w:pPr>
              <w:pStyle w:val="ListParagraph"/>
              <w:numPr>
                <w:ilvl w:val="0"/>
                <w:numId w:val="26"/>
              </w:numPr>
              <w:rPr>
                <w:bCs/>
              </w:rPr>
            </w:pPr>
            <w:r>
              <w:rPr>
                <w:bCs/>
              </w:rPr>
              <w:t>HDMI port</w:t>
            </w:r>
          </w:p>
          <w:p w14:paraId="6F10E55B" w14:textId="77777777" w:rsidR="00A32918" w:rsidRDefault="00A32918" w:rsidP="00A32918">
            <w:pPr>
              <w:pStyle w:val="ListParagraph"/>
              <w:numPr>
                <w:ilvl w:val="0"/>
                <w:numId w:val="26"/>
              </w:numPr>
              <w:rPr>
                <w:bCs/>
              </w:rPr>
            </w:pPr>
            <w:r>
              <w:rPr>
                <w:bCs/>
              </w:rPr>
              <w:t>Display input port</w:t>
            </w:r>
          </w:p>
          <w:p w14:paraId="763BC01A" w14:textId="77777777" w:rsidR="00A32918" w:rsidRDefault="00A32918" w:rsidP="00A32918">
            <w:pPr>
              <w:pStyle w:val="ListParagraph"/>
              <w:numPr>
                <w:ilvl w:val="0"/>
                <w:numId w:val="26"/>
              </w:numPr>
              <w:rPr>
                <w:bCs/>
              </w:rPr>
            </w:pPr>
            <w:r>
              <w:rPr>
                <w:bCs/>
              </w:rPr>
              <w:t>USB-C (Thunderbolt) port</w:t>
            </w:r>
          </w:p>
          <w:p w14:paraId="6D45A2F3" w14:textId="77777777" w:rsidR="00A32918" w:rsidRDefault="00A32918" w:rsidP="00A32918">
            <w:pPr>
              <w:pStyle w:val="ListParagraph"/>
              <w:numPr>
                <w:ilvl w:val="0"/>
                <w:numId w:val="26"/>
              </w:numPr>
              <w:rPr>
                <w:bCs/>
              </w:rPr>
            </w:pPr>
            <w:r>
              <w:rPr>
                <w:bCs/>
              </w:rPr>
              <w:t>USB Port 1</w:t>
            </w:r>
          </w:p>
          <w:p w14:paraId="238927B6" w14:textId="77777777" w:rsidR="00A32918" w:rsidRDefault="00A32918" w:rsidP="00A32918">
            <w:pPr>
              <w:pStyle w:val="ListParagraph"/>
              <w:numPr>
                <w:ilvl w:val="0"/>
                <w:numId w:val="26"/>
              </w:numPr>
              <w:rPr>
                <w:bCs/>
              </w:rPr>
            </w:pPr>
            <w:r>
              <w:rPr>
                <w:bCs/>
              </w:rPr>
              <w:t>USB Port 2</w:t>
            </w:r>
          </w:p>
          <w:p w14:paraId="5FC52617" w14:textId="77777777" w:rsidR="00A32918" w:rsidRDefault="00A32918" w:rsidP="00A32918">
            <w:pPr>
              <w:pStyle w:val="ListParagraph"/>
              <w:numPr>
                <w:ilvl w:val="0"/>
                <w:numId w:val="26"/>
              </w:numPr>
              <w:rPr>
                <w:bCs/>
              </w:rPr>
            </w:pPr>
            <w:r>
              <w:rPr>
                <w:bCs/>
              </w:rPr>
              <w:t>Ethernet (CAT6) port</w:t>
            </w:r>
          </w:p>
          <w:p w14:paraId="29532A4E" w14:textId="77777777" w:rsidR="00A32918" w:rsidRPr="00AF0414" w:rsidRDefault="00A32918" w:rsidP="007F6E3A">
            <w:pPr>
              <w:pStyle w:val="ListParagraph"/>
              <w:rPr>
                <w:bCs/>
              </w:rPr>
            </w:pPr>
          </w:p>
        </w:tc>
        <w:tc>
          <w:tcPr>
            <w:tcW w:w="2310" w:type="pct"/>
            <w:vAlign w:val="center"/>
          </w:tcPr>
          <w:p w14:paraId="768AC607" w14:textId="77777777" w:rsidR="00A32918" w:rsidRDefault="00A32918" w:rsidP="007F6E3A">
            <w:pPr>
              <w:jc w:val="center"/>
              <w:rPr>
                <w:b/>
                <w:noProof/>
              </w:rPr>
            </w:pPr>
            <w:r>
              <w:rPr>
                <w:b/>
                <w:noProof/>
              </w:rPr>
              <w:drawing>
                <wp:inline distT="0" distB="0" distL="0" distR="0" wp14:anchorId="41F67A24" wp14:editId="31770878">
                  <wp:extent cx="2987039" cy="2240280"/>
                  <wp:effectExtent l="0" t="0" r="4445" b="762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81423" cy="2311068"/>
                          </a:xfrm>
                          <a:prstGeom prst="rect">
                            <a:avLst/>
                          </a:prstGeom>
                        </pic:spPr>
                      </pic:pic>
                    </a:graphicData>
                  </a:graphic>
                </wp:inline>
              </w:drawing>
            </w:r>
          </w:p>
        </w:tc>
      </w:tr>
      <w:tr w:rsidR="00EA4BEB" w14:paraId="1718B62B" w14:textId="77777777" w:rsidTr="00E13961">
        <w:trPr>
          <w:trHeight w:val="395"/>
        </w:trPr>
        <w:tc>
          <w:tcPr>
            <w:tcW w:w="290" w:type="pct"/>
            <w:vAlign w:val="center"/>
          </w:tcPr>
          <w:p w14:paraId="45912A2C" w14:textId="77777777" w:rsidR="00A32918" w:rsidRDefault="00A32918" w:rsidP="007F6E3A">
            <w:pPr>
              <w:jc w:val="center"/>
              <w:rPr>
                <w:b/>
              </w:rPr>
            </w:pPr>
            <w:r>
              <w:rPr>
                <w:b/>
              </w:rPr>
              <w:lastRenderedPageBreak/>
              <w:t>8</w:t>
            </w:r>
          </w:p>
        </w:tc>
        <w:tc>
          <w:tcPr>
            <w:tcW w:w="2399" w:type="pct"/>
            <w:vAlign w:val="center"/>
          </w:tcPr>
          <w:p w14:paraId="6D0BAFDA" w14:textId="77777777" w:rsidR="00A32918" w:rsidRDefault="00A32918" w:rsidP="007F6E3A">
            <w:pPr>
              <w:rPr>
                <w:bCs/>
              </w:rPr>
            </w:pPr>
            <w:r>
              <w:rPr>
                <w:bCs/>
              </w:rPr>
              <w:t xml:space="preserve">Remove the power cable and the USB-C (Thunderbolt) cable from the monitor box and plug them into the back of the monitor.  </w:t>
            </w:r>
          </w:p>
          <w:p w14:paraId="74661E2D" w14:textId="77777777" w:rsidR="00A32918" w:rsidRDefault="00A32918" w:rsidP="007F6E3A">
            <w:pPr>
              <w:rPr>
                <w:bCs/>
              </w:rPr>
            </w:pPr>
          </w:p>
          <w:p w14:paraId="0CA0986A" w14:textId="12F41803" w:rsidR="00A32918" w:rsidRDefault="00A32918" w:rsidP="007F6E3A">
            <w:pPr>
              <w:rPr>
                <w:bCs/>
              </w:rPr>
            </w:pPr>
            <w:r>
              <w:rPr>
                <w:bCs/>
              </w:rPr>
              <w:t>If the ethernet (CAT6) cable is already at this desk station, pull it up from the floor behind the desk and plug it into the back of the monitor.  If there is no ethernet (CAT6) cable you will need to use the cable that you brought – make sure you have the correct length before continuing.</w:t>
            </w:r>
            <w:r w:rsidR="00FA7BCD">
              <w:rPr>
                <w:bCs/>
              </w:rPr>
              <w:t xml:space="preserve">  With the desk at the highest setting it should have enough slack to reach the port</w:t>
            </w:r>
            <w:r w:rsidR="005D51ED">
              <w:rPr>
                <w:bCs/>
              </w:rPr>
              <w:t xml:space="preserve"> with several additional feet.</w:t>
            </w:r>
          </w:p>
        </w:tc>
        <w:tc>
          <w:tcPr>
            <w:tcW w:w="2310" w:type="pct"/>
            <w:vAlign w:val="center"/>
          </w:tcPr>
          <w:p w14:paraId="0803DBED" w14:textId="77777777" w:rsidR="00A32918" w:rsidRDefault="00A32918" w:rsidP="007F6E3A">
            <w:pPr>
              <w:jc w:val="center"/>
              <w:rPr>
                <w:b/>
                <w:noProof/>
              </w:rPr>
            </w:pPr>
            <w:r>
              <w:rPr>
                <w:b/>
                <w:noProof/>
              </w:rPr>
              <w:drawing>
                <wp:inline distT="0" distB="0" distL="0" distR="0" wp14:anchorId="6F76CF36" wp14:editId="2CDA985A">
                  <wp:extent cx="2994778" cy="2245360"/>
                  <wp:effectExtent l="0" t="0" r="0" b="2540"/>
                  <wp:docPr id="10" name="Picture 10" descr="A picture containing text,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indoor,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18265" cy="2262970"/>
                          </a:xfrm>
                          <a:prstGeom prst="rect">
                            <a:avLst/>
                          </a:prstGeom>
                          <a:noFill/>
                          <a:ln>
                            <a:noFill/>
                          </a:ln>
                        </pic:spPr>
                      </pic:pic>
                    </a:graphicData>
                  </a:graphic>
                </wp:inline>
              </w:drawing>
            </w:r>
          </w:p>
        </w:tc>
      </w:tr>
      <w:tr w:rsidR="00EA4BEB" w14:paraId="2BBB53FA" w14:textId="77777777" w:rsidTr="00E13961">
        <w:trPr>
          <w:trHeight w:val="395"/>
        </w:trPr>
        <w:tc>
          <w:tcPr>
            <w:tcW w:w="290" w:type="pct"/>
            <w:vAlign w:val="center"/>
          </w:tcPr>
          <w:p w14:paraId="2A114366" w14:textId="77777777" w:rsidR="00A32918" w:rsidRDefault="00A32918" w:rsidP="007F6E3A">
            <w:pPr>
              <w:jc w:val="center"/>
              <w:rPr>
                <w:b/>
              </w:rPr>
            </w:pPr>
            <w:r>
              <w:rPr>
                <w:b/>
              </w:rPr>
              <w:t>9</w:t>
            </w:r>
          </w:p>
        </w:tc>
        <w:tc>
          <w:tcPr>
            <w:tcW w:w="2399" w:type="pct"/>
            <w:vAlign w:val="center"/>
          </w:tcPr>
          <w:p w14:paraId="7353673C" w14:textId="77777777" w:rsidR="00A32918" w:rsidRDefault="00A32918" w:rsidP="007F6E3A">
            <w:pPr>
              <w:rPr>
                <w:bCs/>
              </w:rPr>
            </w:pPr>
            <w:r>
              <w:rPr>
                <w:bCs/>
              </w:rPr>
              <w:t>Plug the monitor power cable into the surge protector.  Be sure to route the power cable over the back of the desk so it falls directly behind the monitor base.  Press the power button on the front of the monitor to turn it on.</w:t>
            </w:r>
          </w:p>
        </w:tc>
        <w:tc>
          <w:tcPr>
            <w:tcW w:w="2310" w:type="pct"/>
            <w:vAlign w:val="center"/>
          </w:tcPr>
          <w:p w14:paraId="61AC5810" w14:textId="77777777" w:rsidR="00A32918" w:rsidRDefault="00A32918" w:rsidP="007F6E3A">
            <w:pPr>
              <w:jc w:val="center"/>
              <w:rPr>
                <w:b/>
                <w:noProof/>
              </w:rPr>
            </w:pPr>
          </w:p>
        </w:tc>
      </w:tr>
      <w:tr w:rsidR="00EA4BEB" w14:paraId="780DF4BD" w14:textId="77777777" w:rsidTr="00E13961">
        <w:trPr>
          <w:trHeight w:val="395"/>
        </w:trPr>
        <w:tc>
          <w:tcPr>
            <w:tcW w:w="290" w:type="pct"/>
            <w:vAlign w:val="center"/>
          </w:tcPr>
          <w:p w14:paraId="4C916274" w14:textId="77777777" w:rsidR="00A32918" w:rsidRDefault="00A32918" w:rsidP="007F6E3A">
            <w:pPr>
              <w:jc w:val="center"/>
              <w:rPr>
                <w:b/>
              </w:rPr>
            </w:pPr>
            <w:r>
              <w:rPr>
                <w:b/>
              </w:rPr>
              <w:t>10</w:t>
            </w:r>
          </w:p>
        </w:tc>
        <w:tc>
          <w:tcPr>
            <w:tcW w:w="2399" w:type="pct"/>
            <w:vAlign w:val="center"/>
          </w:tcPr>
          <w:p w14:paraId="007AE4AB" w14:textId="77777777" w:rsidR="00A32918" w:rsidRDefault="00A32918" w:rsidP="007F6E3A">
            <w:pPr>
              <w:rPr>
                <w:bCs/>
              </w:rPr>
            </w:pPr>
            <w:r>
              <w:rPr>
                <w:bCs/>
              </w:rPr>
              <w:t>Remove the Keyboard &amp; Mouse from the box and plug them into the back of the monitor.  These will plug into the two USB ports.</w:t>
            </w:r>
          </w:p>
          <w:p w14:paraId="632B43FE" w14:textId="77777777" w:rsidR="005D51ED" w:rsidRDefault="005D51ED" w:rsidP="007F6E3A">
            <w:pPr>
              <w:rPr>
                <w:bCs/>
              </w:rPr>
            </w:pPr>
          </w:p>
          <w:p w14:paraId="05A33683" w14:textId="72427DC5" w:rsidR="00A32918" w:rsidRDefault="00E926F8" w:rsidP="007F6E3A">
            <w:pPr>
              <w:rPr>
                <w:bCs/>
              </w:rPr>
            </w:pPr>
            <w:r>
              <w:rPr>
                <w:bCs/>
              </w:rPr>
              <w:t>Route these wires to right side of the monitor and s</w:t>
            </w:r>
            <w:r w:rsidR="00A32918">
              <w:rPr>
                <w:bCs/>
              </w:rPr>
              <w:t xml:space="preserve">et the Keyboard and Mouse on the desk in front of the monitor.  </w:t>
            </w:r>
          </w:p>
        </w:tc>
        <w:tc>
          <w:tcPr>
            <w:tcW w:w="2310" w:type="pct"/>
            <w:vAlign w:val="center"/>
          </w:tcPr>
          <w:p w14:paraId="616EF084" w14:textId="77777777" w:rsidR="00A32918" w:rsidRDefault="00A32918" w:rsidP="007F6E3A">
            <w:pPr>
              <w:jc w:val="center"/>
              <w:rPr>
                <w:b/>
                <w:noProof/>
              </w:rPr>
            </w:pPr>
            <w:r>
              <w:rPr>
                <w:b/>
                <w:noProof/>
              </w:rPr>
              <w:drawing>
                <wp:inline distT="0" distB="0" distL="0" distR="0" wp14:anchorId="3E5877AD" wp14:editId="1C68FDC7">
                  <wp:extent cx="2988004" cy="2240280"/>
                  <wp:effectExtent l="0" t="0" r="3175" b="7620"/>
                  <wp:docPr id="12" name="Picture 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42149" cy="2280876"/>
                          </a:xfrm>
                          <a:prstGeom prst="rect">
                            <a:avLst/>
                          </a:prstGeom>
                          <a:noFill/>
                          <a:ln>
                            <a:noFill/>
                          </a:ln>
                        </pic:spPr>
                      </pic:pic>
                    </a:graphicData>
                  </a:graphic>
                </wp:inline>
              </w:drawing>
            </w:r>
          </w:p>
        </w:tc>
      </w:tr>
      <w:tr w:rsidR="00EA4BEB" w14:paraId="30F81D65" w14:textId="77777777" w:rsidTr="00E13961">
        <w:trPr>
          <w:trHeight w:val="395"/>
        </w:trPr>
        <w:tc>
          <w:tcPr>
            <w:tcW w:w="290" w:type="pct"/>
            <w:vAlign w:val="center"/>
          </w:tcPr>
          <w:p w14:paraId="4A72F01E" w14:textId="77777777" w:rsidR="00A32918" w:rsidRDefault="00A32918" w:rsidP="007F6E3A">
            <w:pPr>
              <w:jc w:val="center"/>
              <w:rPr>
                <w:b/>
              </w:rPr>
            </w:pPr>
            <w:r>
              <w:rPr>
                <w:b/>
              </w:rPr>
              <w:lastRenderedPageBreak/>
              <w:t>11</w:t>
            </w:r>
          </w:p>
        </w:tc>
        <w:tc>
          <w:tcPr>
            <w:tcW w:w="2399" w:type="pct"/>
            <w:vAlign w:val="center"/>
          </w:tcPr>
          <w:p w14:paraId="367299AC" w14:textId="77777777" w:rsidR="00A32918" w:rsidRDefault="00A32918" w:rsidP="007F6E3A">
            <w:pPr>
              <w:rPr>
                <w:bCs/>
              </w:rPr>
            </w:pPr>
            <w:r>
              <w:rPr>
                <w:bCs/>
              </w:rPr>
              <w:t xml:space="preserve">Plug the open end of the USB-C cable into your laptop.  The monitor should mirror the screen on your laptop.  Check the monitor display for any cracks or scratches.  </w:t>
            </w:r>
          </w:p>
          <w:p w14:paraId="657E2F1A" w14:textId="77777777" w:rsidR="00A32918" w:rsidRDefault="00A32918" w:rsidP="007F6E3A">
            <w:pPr>
              <w:rPr>
                <w:bCs/>
              </w:rPr>
            </w:pPr>
          </w:p>
          <w:p w14:paraId="34E1ED8F" w14:textId="77777777" w:rsidR="00A32918" w:rsidRDefault="00A32918" w:rsidP="007F6E3A">
            <w:pPr>
              <w:rPr>
                <w:bCs/>
              </w:rPr>
            </w:pPr>
            <w:r>
              <w:rPr>
                <w:bCs/>
              </w:rPr>
              <w:t>Move the mouse around the screen to check that it is properly connected.</w:t>
            </w:r>
          </w:p>
        </w:tc>
        <w:tc>
          <w:tcPr>
            <w:tcW w:w="2310" w:type="pct"/>
            <w:vAlign w:val="center"/>
          </w:tcPr>
          <w:p w14:paraId="5A635D1E" w14:textId="77777777" w:rsidR="00A32918" w:rsidRDefault="00A32918" w:rsidP="007F6E3A">
            <w:pPr>
              <w:jc w:val="center"/>
              <w:rPr>
                <w:b/>
                <w:noProof/>
              </w:rPr>
            </w:pPr>
            <w:r>
              <w:rPr>
                <w:b/>
                <w:noProof/>
              </w:rPr>
              <w:drawing>
                <wp:inline distT="0" distB="0" distL="0" distR="0" wp14:anchorId="4502F958" wp14:editId="0497CF8B">
                  <wp:extent cx="3007361" cy="2255520"/>
                  <wp:effectExtent l="0" t="0" r="2540" b="0"/>
                  <wp:docPr id="3" name="Picture 3" descr="A computer and a desktop computer on a de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and a desktop computer on a desk&#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87185" cy="2315388"/>
                          </a:xfrm>
                          <a:prstGeom prst="rect">
                            <a:avLst/>
                          </a:prstGeom>
                        </pic:spPr>
                      </pic:pic>
                    </a:graphicData>
                  </a:graphic>
                </wp:inline>
              </w:drawing>
            </w:r>
          </w:p>
        </w:tc>
      </w:tr>
      <w:tr w:rsidR="00EA4BEB" w14:paraId="4FF55ABE" w14:textId="77777777" w:rsidTr="00E13961">
        <w:trPr>
          <w:trHeight w:val="395"/>
        </w:trPr>
        <w:tc>
          <w:tcPr>
            <w:tcW w:w="290" w:type="pct"/>
            <w:vAlign w:val="center"/>
          </w:tcPr>
          <w:p w14:paraId="398C68D5" w14:textId="77777777" w:rsidR="00A32918" w:rsidRDefault="00A32918" w:rsidP="007F6E3A">
            <w:pPr>
              <w:jc w:val="center"/>
              <w:rPr>
                <w:b/>
              </w:rPr>
            </w:pPr>
            <w:r>
              <w:rPr>
                <w:b/>
              </w:rPr>
              <w:t>12</w:t>
            </w:r>
          </w:p>
        </w:tc>
        <w:tc>
          <w:tcPr>
            <w:tcW w:w="2399" w:type="pct"/>
            <w:vAlign w:val="center"/>
          </w:tcPr>
          <w:p w14:paraId="5A9E959C" w14:textId="77777777" w:rsidR="00A32918" w:rsidRPr="006A341B" w:rsidRDefault="00A32918" w:rsidP="007F6E3A">
            <w:pPr>
              <w:rPr>
                <w:bCs/>
              </w:rPr>
            </w:pPr>
            <w:r w:rsidRPr="006A341B">
              <w:rPr>
                <w:bCs/>
                <w:color w:val="FF0000"/>
              </w:rPr>
              <w:t xml:space="preserve">Center the monitor on the desk about 3” from the back edge of the desk surface.  </w:t>
            </w:r>
            <w:r>
              <w:rPr>
                <w:bCs/>
              </w:rPr>
              <w:t>You must have the monitor in the correct location on the desk before continuing.</w:t>
            </w:r>
          </w:p>
          <w:p w14:paraId="10DE6089" w14:textId="77777777" w:rsidR="00A32918" w:rsidRDefault="00A32918" w:rsidP="007F6E3A">
            <w:pPr>
              <w:rPr>
                <w:bCs/>
              </w:rPr>
            </w:pPr>
          </w:p>
          <w:p w14:paraId="3E2A1999" w14:textId="77777777" w:rsidR="00A32918" w:rsidRDefault="00A32918" w:rsidP="007F6E3A">
            <w:pPr>
              <w:rPr>
                <w:bCs/>
              </w:rPr>
            </w:pPr>
            <w:r>
              <w:rPr>
                <w:bCs/>
              </w:rPr>
              <w:t>You can unplug the USB-C cable from your laptop at this point.</w:t>
            </w:r>
          </w:p>
        </w:tc>
        <w:tc>
          <w:tcPr>
            <w:tcW w:w="2310" w:type="pct"/>
            <w:vAlign w:val="center"/>
          </w:tcPr>
          <w:p w14:paraId="7024D467" w14:textId="77777777" w:rsidR="00A32918" w:rsidRDefault="00A32918" w:rsidP="007F6E3A">
            <w:pPr>
              <w:jc w:val="center"/>
              <w:rPr>
                <w:b/>
                <w:noProof/>
              </w:rPr>
            </w:pPr>
          </w:p>
        </w:tc>
      </w:tr>
      <w:tr w:rsidR="00EA4BEB" w14:paraId="57D49266" w14:textId="77777777" w:rsidTr="00E13961">
        <w:trPr>
          <w:trHeight w:val="395"/>
        </w:trPr>
        <w:tc>
          <w:tcPr>
            <w:tcW w:w="290" w:type="pct"/>
            <w:vAlign w:val="center"/>
          </w:tcPr>
          <w:p w14:paraId="12A71773" w14:textId="77777777" w:rsidR="00A32918" w:rsidRDefault="00A32918" w:rsidP="007F6E3A">
            <w:pPr>
              <w:jc w:val="center"/>
              <w:rPr>
                <w:b/>
              </w:rPr>
            </w:pPr>
            <w:r>
              <w:rPr>
                <w:b/>
              </w:rPr>
              <w:t>13</w:t>
            </w:r>
          </w:p>
        </w:tc>
        <w:tc>
          <w:tcPr>
            <w:tcW w:w="2399" w:type="pct"/>
            <w:vAlign w:val="center"/>
          </w:tcPr>
          <w:p w14:paraId="2F3B43E3" w14:textId="77777777" w:rsidR="00A32918" w:rsidRDefault="00A32918" w:rsidP="007F6E3A">
            <w:pPr>
              <w:rPr>
                <w:bCs/>
              </w:rPr>
            </w:pPr>
            <w:r>
              <w:rPr>
                <w:bCs/>
              </w:rPr>
              <w:t>Wire Management:</w:t>
            </w:r>
          </w:p>
          <w:p w14:paraId="0FA81C48" w14:textId="77777777" w:rsidR="00A32918" w:rsidRDefault="00A32918" w:rsidP="007F6E3A">
            <w:pPr>
              <w:rPr>
                <w:bCs/>
              </w:rPr>
            </w:pPr>
            <w:r>
              <w:rPr>
                <w:bCs/>
              </w:rPr>
              <w:t xml:space="preserve"> </w:t>
            </w:r>
          </w:p>
          <w:p w14:paraId="3F51AE34" w14:textId="77777777" w:rsidR="00A32918" w:rsidRDefault="00A32918" w:rsidP="007F6E3A">
            <w:pPr>
              <w:rPr>
                <w:bCs/>
              </w:rPr>
            </w:pPr>
            <w:r>
              <w:rPr>
                <w:bCs/>
              </w:rPr>
              <w:t>Raise the monitor all the way up on the base and tip it back to pull the maximum amount of slack from the cables.  Keep the monitor in this position throughout the rest of this process.</w:t>
            </w:r>
          </w:p>
        </w:tc>
        <w:tc>
          <w:tcPr>
            <w:tcW w:w="2310" w:type="pct"/>
            <w:vAlign w:val="center"/>
          </w:tcPr>
          <w:p w14:paraId="3B94D5A3" w14:textId="77777777" w:rsidR="00A32918" w:rsidRDefault="00A32918" w:rsidP="007F6E3A">
            <w:pPr>
              <w:jc w:val="center"/>
              <w:rPr>
                <w:b/>
                <w:noProof/>
              </w:rPr>
            </w:pPr>
            <w:r>
              <w:rPr>
                <w:b/>
                <w:noProof/>
              </w:rPr>
              <w:drawing>
                <wp:inline distT="0" distB="0" distL="0" distR="0" wp14:anchorId="7894C334" wp14:editId="47483C73">
                  <wp:extent cx="3008332" cy="2255520"/>
                  <wp:effectExtent l="0" t="0" r="1905" b="0"/>
                  <wp:docPr id="13" name="Picture 13" descr="A picture containing text,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uttered&#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49064" cy="2286059"/>
                          </a:xfrm>
                          <a:prstGeom prst="rect">
                            <a:avLst/>
                          </a:prstGeom>
                          <a:noFill/>
                          <a:ln>
                            <a:noFill/>
                          </a:ln>
                        </pic:spPr>
                      </pic:pic>
                    </a:graphicData>
                  </a:graphic>
                </wp:inline>
              </w:drawing>
            </w:r>
          </w:p>
        </w:tc>
      </w:tr>
      <w:tr w:rsidR="00EA4BEB" w14:paraId="031B2107" w14:textId="77777777" w:rsidTr="00E13961">
        <w:trPr>
          <w:trHeight w:val="395"/>
        </w:trPr>
        <w:tc>
          <w:tcPr>
            <w:tcW w:w="290" w:type="pct"/>
            <w:vAlign w:val="center"/>
          </w:tcPr>
          <w:p w14:paraId="11013823" w14:textId="77777777" w:rsidR="00A32918" w:rsidRDefault="00A32918" w:rsidP="007F6E3A">
            <w:pPr>
              <w:jc w:val="center"/>
              <w:rPr>
                <w:b/>
              </w:rPr>
            </w:pPr>
            <w:r>
              <w:rPr>
                <w:b/>
              </w:rPr>
              <w:lastRenderedPageBreak/>
              <w:t>14</w:t>
            </w:r>
          </w:p>
        </w:tc>
        <w:tc>
          <w:tcPr>
            <w:tcW w:w="2399" w:type="pct"/>
            <w:vAlign w:val="center"/>
          </w:tcPr>
          <w:p w14:paraId="76D34B76" w14:textId="77777777" w:rsidR="00A32918" w:rsidRDefault="00A32918" w:rsidP="007F6E3A">
            <w:pPr>
              <w:rPr>
                <w:bCs/>
              </w:rPr>
            </w:pPr>
            <w:r>
              <w:rPr>
                <w:bCs/>
              </w:rPr>
              <w:t>Gather all the wires that are plugged into the back of the monitor together and place them inside the rubber fastener at the bottom of the monitor base.</w:t>
            </w:r>
          </w:p>
          <w:p w14:paraId="2302E947" w14:textId="77777777" w:rsidR="00A32918" w:rsidRDefault="00A32918" w:rsidP="00A32918">
            <w:pPr>
              <w:pStyle w:val="ListParagraph"/>
              <w:numPr>
                <w:ilvl w:val="0"/>
                <w:numId w:val="27"/>
              </w:numPr>
              <w:rPr>
                <w:bCs/>
              </w:rPr>
            </w:pPr>
            <w:r>
              <w:rPr>
                <w:bCs/>
              </w:rPr>
              <w:t>Power cable</w:t>
            </w:r>
          </w:p>
          <w:p w14:paraId="41BC0290" w14:textId="77777777" w:rsidR="00A32918" w:rsidRDefault="00A32918" w:rsidP="00A32918">
            <w:pPr>
              <w:pStyle w:val="ListParagraph"/>
              <w:numPr>
                <w:ilvl w:val="0"/>
                <w:numId w:val="27"/>
              </w:numPr>
              <w:rPr>
                <w:bCs/>
              </w:rPr>
            </w:pPr>
            <w:r>
              <w:rPr>
                <w:bCs/>
              </w:rPr>
              <w:t>USB-C cable</w:t>
            </w:r>
          </w:p>
          <w:p w14:paraId="64BB29DF" w14:textId="77777777" w:rsidR="00A32918" w:rsidRDefault="00A32918" w:rsidP="00A32918">
            <w:pPr>
              <w:pStyle w:val="ListParagraph"/>
              <w:numPr>
                <w:ilvl w:val="0"/>
                <w:numId w:val="27"/>
              </w:numPr>
              <w:rPr>
                <w:bCs/>
              </w:rPr>
            </w:pPr>
            <w:r>
              <w:rPr>
                <w:bCs/>
              </w:rPr>
              <w:t>Ethernet cable</w:t>
            </w:r>
          </w:p>
          <w:p w14:paraId="7B424EDD" w14:textId="77777777" w:rsidR="00A32918" w:rsidRDefault="00A32918" w:rsidP="00A32918">
            <w:pPr>
              <w:pStyle w:val="ListParagraph"/>
              <w:numPr>
                <w:ilvl w:val="0"/>
                <w:numId w:val="27"/>
              </w:numPr>
              <w:rPr>
                <w:bCs/>
              </w:rPr>
            </w:pPr>
            <w:r>
              <w:rPr>
                <w:bCs/>
              </w:rPr>
              <w:t>Keyboard wire</w:t>
            </w:r>
          </w:p>
          <w:p w14:paraId="39D861FB" w14:textId="77777777" w:rsidR="00A32918" w:rsidRPr="00583BFD" w:rsidRDefault="00A32918" w:rsidP="00A32918">
            <w:pPr>
              <w:pStyle w:val="ListParagraph"/>
              <w:numPr>
                <w:ilvl w:val="0"/>
                <w:numId w:val="27"/>
              </w:numPr>
              <w:rPr>
                <w:bCs/>
              </w:rPr>
            </w:pPr>
            <w:r>
              <w:rPr>
                <w:bCs/>
              </w:rPr>
              <w:t>Mouse wire</w:t>
            </w:r>
          </w:p>
        </w:tc>
        <w:tc>
          <w:tcPr>
            <w:tcW w:w="2310" w:type="pct"/>
            <w:vAlign w:val="center"/>
          </w:tcPr>
          <w:p w14:paraId="3D33B107" w14:textId="77777777" w:rsidR="00A32918" w:rsidRDefault="00A32918" w:rsidP="007F6E3A">
            <w:pPr>
              <w:jc w:val="center"/>
              <w:rPr>
                <w:b/>
                <w:noProof/>
              </w:rPr>
            </w:pPr>
            <w:r>
              <w:rPr>
                <w:b/>
                <w:noProof/>
              </w:rPr>
              <w:drawing>
                <wp:inline distT="0" distB="0" distL="0" distR="0" wp14:anchorId="06F713B6" wp14:editId="37B4D28E">
                  <wp:extent cx="3001555" cy="2250440"/>
                  <wp:effectExtent l="0" t="0" r="8890" b="0"/>
                  <wp:docPr id="14" name="Picture 14" descr="A picture containing text, indoor,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indoor, computer,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31111" cy="2272600"/>
                          </a:xfrm>
                          <a:prstGeom prst="rect">
                            <a:avLst/>
                          </a:prstGeom>
                          <a:noFill/>
                          <a:ln>
                            <a:noFill/>
                          </a:ln>
                        </pic:spPr>
                      </pic:pic>
                    </a:graphicData>
                  </a:graphic>
                </wp:inline>
              </w:drawing>
            </w:r>
          </w:p>
        </w:tc>
      </w:tr>
      <w:tr w:rsidR="00EA4BEB" w14:paraId="13FA0A9A" w14:textId="77777777" w:rsidTr="00E13961">
        <w:trPr>
          <w:trHeight w:val="395"/>
        </w:trPr>
        <w:tc>
          <w:tcPr>
            <w:tcW w:w="290" w:type="pct"/>
            <w:vAlign w:val="center"/>
          </w:tcPr>
          <w:p w14:paraId="42CEC7F5" w14:textId="77777777" w:rsidR="00A32918" w:rsidRDefault="00A32918" w:rsidP="007F6E3A">
            <w:pPr>
              <w:jc w:val="center"/>
              <w:rPr>
                <w:b/>
              </w:rPr>
            </w:pPr>
            <w:r>
              <w:rPr>
                <w:b/>
              </w:rPr>
              <w:t>15</w:t>
            </w:r>
          </w:p>
        </w:tc>
        <w:tc>
          <w:tcPr>
            <w:tcW w:w="2399" w:type="pct"/>
            <w:vAlign w:val="center"/>
          </w:tcPr>
          <w:p w14:paraId="11D9E79D" w14:textId="78558B92" w:rsidR="00A32918" w:rsidRDefault="00A32918" w:rsidP="007F6E3A">
            <w:pPr>
              <w:rPr>
                <w:bCs/>
              </w:rPr>
            </w:pPr>
            <w:r>
              <w:rPr>
                <w:bCs/>
              </w:rPr>
              <w:t>Add a small zip tie about 3” above the rubber fastener to hold all the wires together behind the monitor.</w:t>
            </w:r>
          </w:p>
        </w:tc>
        <w:tc>
          <w:tcPr>
            <w:tcW w:w="2310" w:type="pct"/>
            <w:vAlign w:val="center"/>
          </w:tcPr>
          <w:p w14:paraId="6F9721D6" w14:textId="77777777" w:rsidR="00A32918" w:rsidRDefault="00A32918" w:rsidP="007F6E3A">
            <w:pPr>
              <w:jc w:val="center"/>
              <w:rPr>
                <w:b/>
                <w:noProof/>
              </w:rPr>
            </w:pPr>
            <w:r>
              <w:rPr>
                <w:b/>
                <w:noProof/>
              </w:rPr>
              <w:drawing>
                <wp:inline distT="0" distB="0" distL="0" distR="0" wp14:anchorId="76677018" wp14:editId="48D09FE9">
                  <wp:extent cx="2994779" cy="2245360"/>
                  <wp:effectExtent l="0" t="0" r="0" b="2540"/>
                  <wp:docPr id="15" name="Picture 15" descr="A picture containing text, indoor, floor,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indoor, floor, offic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0187" cy="2271908"/>
                          </a:xfrm>
                          <a:prstGeom prst="rect">
                            <a:avLst/>
                          </a:prstGeom>
                          <a:noFill/>
                          <a:ln>
                            <a:noFill/>
                          </a:ln>
                        </pic:spPr>
                      </pic:pic>
                    </a:graphicData>
                  </a:graphic>
                </wp:inline>
              </w:drawing>
            </w:r>
          </w:p>
        </w:tc>
      </w:tr>
      <w:tr w:rsidR="00EA4BEB" w14:paraId="4CD59791" w14:textId="77777777" w:rsidTr="00E13961">
        <w:trPr>
          <w:trHeight w:val="395"/>
        </w:trPr>
        <w:tc>
          <w:tcPr>
            <w:tcW w:w="290" w:type="pct"/>
            <w:vAlign w:val="center"/>
          </w:tcPr>
          <w:p w14:paraId="7A757329" w14:textId="77777777" w:rsidR="00A32918" w:rsidRDefault="00A32918" w:rsidP="007F6E3A">
            <w:pPr>
              <w:jc w:val="center"/>
              <w:rPr>
                <w:b/>
              </w:rPr>
            </w:pPr>
            <w:r>
              <w:rPr>
                <w:b/>
              </w:rPr>
              <w:t>16</w:t>
            </w:r>
          </w:p>
        </w:tc>
        <w:tc>
          <w:tcPr>
            <w:tcW w:w="2399" w:type="pct"/>
            <w:vAlign w:val="center"/>
          </w:tcPr>
          <w:p w14:paraId="06CFD519" w14:textId="77777777" w:rsidR="00A32918" w:rsidRDefault="00A32918" w:rsidP="007F6E3A">
            <w:pPr>
              <w:rPr>
                <w:bCs/>
              </w:rPr>
            </w:pPr>
            <w:r>
              <w:rPr>
                <w:bCs/>
              </w:rPr>
              <w:t>Route the USB-C cable to the left side of the monitor.  Route the keyboard &amp; mouse wires to the right side of the monitor.  These cables will remain on top of the desk.</w:t>
            </w:r>
          </w:p>
          <w:p w14:paraId="6E2ED474" w14:textId="77777777" w:rsidR="00A32918" w:rsidRDefault="00A32918" w:rsidP="007F6E3A">
            <w:pPr>
              <w:rPr>
                <w:bCs/>
              </w:rPr>
            </w:pPr>
          </w:p>
          <w:p w14:paraId="15996512" w14:textId="77777777" w:rsidR="00A32918" w:rsidRDefault="00A32918" w:rsidP="007F6E3A">
            <w:pPr>
              <w:rPr>
                <w:bCs/>
              </w:rPr>
            </w:pPr>
            <w:r>
              <w:rPr>
                <w:bCs/>
              </w:rPr>
              <w:t>Raise the desk all the way up to the highest point before continuing.</w:t>
            </w:r>
          </w:p>
        </w:tc>
        <w:tc>
          <w:tcPr>
            <w:tcW w:w="2310" w:type="pct"/>
            <w:vAlign w:val="center"/>
          </w:tcPr>
          <w:p w14:paraId="38C731FD" w14:textId="77777777" w:rsidR="00A32918" w:rsidRDefault="00A32918" w:rsidP="007F6E3A">
            <w:pPr>
              <w:jc w:val="center"/>
              <w:rPr>
                <w:b/>
                <w:noProof/>
              </w:rPr>
            </w:pPr>
            <w:r>
              <w:rPr>
                <w:b/>
                <w:noProof/>
              </w:rPr>
              <w:drawing>
                <wp:inline distT="0" distB="0" distL="0" distR="0" wp14:anchorId="49DCAC6F" wp14:editId="058FC499">
                  <wp:extent cx="2981229" cy="2235200"/>
                  <wp:effectExtent l="0" t="0" r="0" b="0"/>
                  <wp:docPr id="16" name="Picture 16" descr="A keyboard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keyboard on a desk&#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04738" cy="2252826"/>
                          </a:xfrm>
                          <a:prstGeom prst="rect">
                            <a:avLst/>
                          </a:prstGeom>
                          <a:noFill/>
                          <a:ln>
                            <a:noFill/>
                          </a:ln>
                        </pic:spPr>
                      </pic:pic>
                    </a:graphicData>
                  </a:graphic>
                </wp:inline>
              </w:drawing>
            </w:r>
          </w:p>
        </w:tc>
      </w:tr>
      <w:tr w:rsidR="00EA4BEB" w14:paraId="2E427CC7" w14:textId="77777777" w:rsidTr="00E13961">
        <w:trPr>
          <w:trHeight w:val="395"/>
        </w:trPr>
        <w:tc>
          <w:tcPr>
            <w:tcW w:w="290" w:type="pct"/>
            <w:vAlign w:val="center"/>
          </w:tcPr>
          <w:p w14:paraId="39247BA7" w14:textId="77777777" w:rsidR="00A32918" w:rsidRDefault="00A32918" w:rsidP="007F6E3A">
            <w:pPr>
              <w:jc w:val="center"/>
              <w:rPr>
                <w:b/>
              </w:rPr>
            </w:pPr>
            <w:r>
              <w:rPr>
                <w:b/>
              </w:rPr>
              <w:lastRenderedPageBreak/>
              <w:t>17</w:t>
            </w:r>
          </w:p>
        </w:tc>
        <w:tc>
          <w:tcPr>
            <w:tcW w:w="2399" w:type="pct"/>
            <w:vAlign w:val="center"/>
          </w:tcPr>
          <w:p w14:paraId="47A897AD" w14:textId="77777777" w:rsidR="00A32918" w:rsidRDefault="00A32918" w:rsidP="007F6E3A">
            <w:pPr>
              <w:rPr>
                <w:bCs/>
              </w:rPr>
            </w:pPr>
            <w:r>
              <w:rPr>
                <w:bCs/>
              </w:rPr>
              <w:t xml:space="preserve">Gather the ethernet (CAT6) and the monitor power cable together below the back of the desk.  These cables should be neatly coiled or folded together and zip tied below the desk leaving a small amount of slack for the monitor to move a few inches around the desk.  </w:t>
            </w:r>
          </w:p>
          <w:p w14:paraId="29CF91CE" w14:textId="77777777" w:rsidR="00A32918" w:rsidRDefault="00A32918" w:rsidP="007F6E3A">
            <w:pPr>
              <w:rPr>
                <w:bCs/>
              </w:rPr>
            </w:pPr>
          </w:p>
          <w:p w14:paraId="1B194A07" w14:textId="77777777" w:rsidR="00A32918" w:rsidRDefault="00A32918" w:rsidP="007F6E3A">
            <w:pPr>
              <w:rPr>
                <w:bCs/>
              </w:rPr>
            </w:pPr>
            <w:r>
              <w:rPr>
                <w:bCs/>
              </w:rPr>
              <w:t>The cables should be directly behind the monitor base when they go behind the desk.</w:t>
            </w:r>
          </w:p>
          <w:p w14:paraId="3439BF3E" w14:textId="77777777" w:rsidR="00A32918" w:rsidRDefault="00A32918" w:rsidP="007F6E3A">
            <w:pPr>
              <w:rPr>
                <w:bCs/>
              </w:rPr>
            </w:pPr>
          </w:p>
          <w:p w14:paraId="266A790E" w14:textId="77777777" w:rsidR="00A32918" w:rsidRDefault="00A32918" w:rsidP="007F6E3A">
            <w:pPr>
              <w:rPr>
                <w:bCs/>
              </w:rPr>
            </w:pPr>
            <w:r>
              <w:rPr>
                <w:bCs/>
              </w:rPr>
              <w:t>Do not coil any of the ethernet cable at this point.  Simply combine it with the monitor power cable in the zip tie.</w:t>
            </w:r>
          </w:p>
        </w:tc>
        <w:tc>
          <w:tcPr>
            <w:tcW w:w="2310" w:type="pct"/>
            <w:vAlign w:val="center"/>
          </w:tcPr>
          <w:p w14:paraId="5DB2C528" w14:textId="77777777" w:rsidR="00A32918" w:rsidRDefault="00A32918" w:rsidP="007F6E3A">
            <w:pPr>
              <w:jc w:val="center"/>
              <w:rPr>
                <w:b/>
                <w:noProof/>
              </w:rPr>
            </w:pPr>
            <w:r>
              <w:rPr>
                <w:b/>
                <w:noProof/>
              </w:rPr>
              <w:drawing>
                <wp:inline distT="0" distB="0" distL="0" distR="0" wp14:anchorId="0FFD9120" wp14:editId="0668E6B4">
                  <wp:extent cx="3001553" cy="2250440"/>
                  <wp:effectExtent l="0" t="0" r="8890" b="0"/>
                  <wp:docPr id="17" name="Picture 17" descr="A picture containing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floor, indoo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32968" cy="2273993"/>
                          </a:xfrm>
                          <a:prstGeom prst="rect">
                            <a:avLst/>
                          </a:prstGeom>
                          <a:noFill/>
                          <a:ln>
                            <a:noFill/>
                          </a:ln>
                        </pic:spPr>
                      </pic:pic>
                    </a:graphicData>
                  </a:graphic>
                </wp:inline>
              </w:drawing>
            </w:r>
          </w:p>
        </w:tc>
      </w:tr>
      <w:tr w:rsidR="00EA4BEB" w14:paraId="150B72D4" w14:textId="77777777" w:rsidTr="00E13961">
        <w:trPr>
          <w:trHeight w:val="395"/>
        </w:trPr>
        <w:tc>
          <w:tcPr>
            <w:tcW w:w="290" w:type="pct"/>
            <w:vAlign w:val="center"/>
          </w:tcPr>
          <w:p w14:paraId="47B9B1B0" w14:textId="77777777" w:rsidR="00A32918" w:rsidRDefault="00A32918" w:rsidP="007F6E3A">
            <w:pPr>
              <w:jc w:val="center"/>
              <w:rPr>
                <w:b/>
              </w:rPr>
            </w:pPr>
            <w:r>
              <w:rPr>
                <w:b/>
              </w:rPr>
              <w:t>18</w:t>
            </w:r>
          </w:p>
        </w:tc>
        <w:tc>
          <w:tcPr>
            <w:tcW w:w="2399" w:type="pct"/>
            <w:vAlign w:val="center"/>
          </w:tcPr>
          <w:p w14:paraId="39E28D25" w14:textId="77777777" w:rsidR="00A32918" w:rsidRDefault="00A32918" w:rsidP="007F6E3A">
            <w:pPr>
              <w:rPr>
                <w:bCs/>
              </w:rPr>
            </w:pPr>
            <w:r>
              <w:rPr>
                <w:bCs/>
              </w:rPr>
              <w:t>Using a cable clamp and screw secure the zip tied cables to the underside of the desk.  They should be secured so they lay flat against the desk.  The power cable should not be hanging below the frame of the desk.</w:t>
            </w:r>
          </w:p>
        </w:tc>
        <w:tc>
          <w:tcPr>
            <w:tcW w:w="2310" w:type="pct"/>
            <w:vAlign w:val="center"/>
          </w:tcPr>
          <w:p w14:paraId="434DA6F9" w14:textId="77777777" w:rsidR="00A32918" w:rsidRDefault="00A32918" w:rsidP="007F6E3A">
            <w:pPr>
              <w:jc w:val="center"/>
              <w:rPr>
                <w:b/>
                <w:noProof/>
              </w:rPr>
            </w:pPr>
            <w:r>
              <w:rPr>
                <w:b/>
                <w:noProof/>
              </w:rPr>
              <w:drawing>
                <wp:inline distT="0" distB="0" distL="0" distR="0" wp14:anchorId="7CBF9837" wp14:editId="350B0644">
                  <wp:extent cx="3008332" cy="2255520"/>
                  <wp:effectExtent l="0" t="0" r="1905" b="0"/>
                  <wp:docPr id="18" name="Picture 18" descr="A black electric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black electric guita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33788" cy="2274606"/>
                          </a:xfrm>
                          <a:prstGeom prst="rect">
                            <a:avLst/>
                          </a:prstGeom>
                          <a:noFill/>
                          <a:ln>
                            <a:noFill/>
                          </a:ln>
                        </pic:spPr>
                      </pic:pic>
                    </a:graphicData>
                  </a:graphic>
                </wp:inline>
              </w:drawing>
            </w:r>
          </w:p>
        </w:tc>
      </w:tr>
      <w:tr w:rsidR="00EA4BEB" w14:paraId="57BAAECF" w14:textId="77777777" w:rsidTr="00E13961">
        <w:trPr>
          <w:trHeight w:val="395"/>
        </w:trPr>
        <w:tc>
          <w:tcPr>
            <w:tcW w:w="290" w:type="pct"/>
            <w:vAlign w:val="center"/>
          </w:tcPr>
          <w:p w14:paraId="7340F6B8" w14:textId="77777777" w:rsidR="00A32918" w:rsidRDefault="00A32918" w:rsidP="007F6E3A">
            <w:pPr>
              <w:jc w:val="center"/>
              <w:rPr>
                <w:b/>
              </w:rPr>
            </w:pPr>
            <w:r>
              <w:rPr>
                <w:b/>
              </w:rPr>
              <w:t>19</w:t>
            </w:r>
          </w:p>
        </w:tc>
        <w:tc>
          <w:tcPr>
            <w:tcW w:w="2399" w:type="pct"/>
            <w:vAlign w:val="center"/>
          </w:tcPr>
          <w:p w14:paraId="1E45EA88" w14:textId="77777777" w:rsidR="00A32918" w:rsidRDefault="00A32918" w:rsidP="007F6E3A">
            <w:pPr>
              <w:rPr>
                <w:bCs/>
              </w:rPr>
            </w:pPr>
            <w:r>
              <w:rPr>
                <w:bCs/>
              </w:rPr>
              <w:t>Route the ethernet (CAT6) cable along the underside of the desk to the surge protector.  Using a small zip tie, secure the ethernet (CAT6) cable to the surge protector cord.</w:t>
            </w:r>
          </w:p>
        </w:tc>
        <w:tc>
          <w:tcPr>
            <w:tcW w:w="2310" w:type="pct"/>
            <w:vAlign w:val="center"/>
          </w:tcPr>
          <w:p w14:paraId="7B431647" w14:textId="77777777" w:rsidR="00A32918" w:rsidRDefault="00A32918" w:rsidP="007F6E3A">
            <w:pPr>
              <w:jc w:val="center"/>
              <w:rPr>
                <w:b/>
                <w:noProof/>
              </w:rPr>
            </w:pPr>
            <w:r>
              <w:rPr>
                <w:b/>
                <w:noProof/>
              </w:rPr>
              <w:drawing>
                <wp:inline distT="0" distB="0" distL="0" distR="0" wp14:anchorId="649A925B" wp14:editId="7C470072">
                  <wp:extent cx="3001556" cy="2250440"/>
                  <wp:effectExtent l="0" t="0" r="8890" b="0"/>
                  <wp:docPr id="19" name="Picture 1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indoo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24410" cy="2267575"/>
                          </a:xfrm>
                          <a:prstGeom prst="rect">
                            <a:avLst/>
                          </a:prstGeom>
                          <a:noFill/>
                          <a:ln>
                            <a:noFill/>
                          </a:ln>
                        </pic:spPr>
                      </pic:pic>
                    </a:graphicData>
                  </a:graphic>
                </wp:inline>
              </w:drawing>
            </w:r>
          </w:p>
        </w:tc>
      </w:tr>
      <w:tr w:rsidR="00EA4BEB" w14:paraId="094262D3" w14:textId="77777777" w:rsidTr="00E13961">
        <w:trPr>
          <w:trHeight w:val="395"/>
        </w:trPr>
        <w:tc>
          <w:tcPr>
            <w:tcW w:w="290" w:type="pct"/>
            <w:vAlign w:val="center"/>
          </w:tcPr>
          <w:p w14:paraId="2FD10F58" w14:textId="77777777" w:rsidR="00A32918" w:rsidRDefault="00A32918" w:rsidP="007F6E3A">
            <w:pPr>
              <w:jc w:val="center"/>
              <w:rPr>
                <w:b/>
              </w:rPr>
            </w:pPr>
            <w:r>
              <w:rPr>
                <w:b/>
              </w:rPr>
              <w:lastRenderedPageBreak/>
              <w:t>20</w:t>
            </w:r>
          </w:p>
        </w:tc>
        <w:tc>
          <w:tcPr>
            <w:tcW w:w="2399" w:type="pct"/>
            <w:vAlign w:val="center"/>
          </w:tcPr>
          <w:p w14:paraId="02467C23" w14:textId="77777777" w:rsidR="00A32918" w:rsidRDefault="00A32918" w:rsidP="007F6E3A">
            <w:pPr>
              <w:rPr>
                <w:bCs/>
              </w:rPr>
            </w:pPr>
            <w:r>
              <w:rPr>
                <w:bCs/>
              </w:rPr>
              <w:t>Secure both the ethernet (CAT6) and surge protector cords to the underside of the desk using a cable clamp and screw.</w:t>
            </w:r>
          </w:p>
          <w:p w14:paraId="65150408" w14:textId="77777777" w:rsidR="00A32918" w:rsidRDefault="00A32918" w:rsidP="007F6E3A">
            <w:pPr>
              <w:rPr>
                <w:bCs/>
              </w:rPr>
            </w:pPr>
          </w:p>
          <w:p w14:paraId="7248A563" w14:textId="3CD30602" w:rsidR="00A32918" w:rsidRDefault="00A32918" w:rsidP="007F6E3A">
            <w:pPr>
              <w:rPr>
                <w:bCs/>
              </w:rPr>
            </w:pPr>
            <w:r>
              <w:rPr>
                <w:bCs/>
              </w:rPr>
              <w:t>The clamp should be secured so the cable drop</w:t>
            </w:r>
            <w:r w:rsidR="00107E01">
              <w:rPr>
                <w:bCs/>
              </w:rPr>
              <w:t>s</w:t>
            </w:r>
            <w:r>
              <w:rPr>
                <w:bCs/>
              </w:rPr>
              <w:t xml:space="preserve"> from the desk directly behind the desk leg and about 2” from the back edge of the desk.</w:t>
            </w:r>
          </w:p>
        </w:tc>
        <w:tc>
          <w:tcPr>
            <w:tcW w:w="2310" w:type="pct"/>
            <w:vAlign w:val="center"/>
          </w:tcPr>
          <w:p w14:paraId="67FDA8D2" w14:textId="77777777" w:rsidR="00A32918" w:rsidRDefault="00A32918" w:rsidP="007F6E3A">
            <w:pPr>
              <w:jc w:val="center"/>
              <w:rPr>
                <w:b/>
                <w:noProof/>
              </w:rPr>
            </w:pPr>
            <w:r>
              <w:rPr>
                <w:b/>
                <w:noProof/>
              </w:rPr>
              <w:drawing>
                <wp:inline distT="0" distB="0" distL="0" distR="0" wp14:anchorId="6F81A781" wp14:editId="54ADC809">
                  <wp:extent cx="2994779" cy="2245360"/>
                  <wp:effectExtent l="0" t="0" r="0" b="2540"/>
                  <wp:docPr id="20" name="Picture 20" descr="A picture containing indoor, office,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office, equipmen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35830" cy="2276138"/>
                          </a:xfrm>
                          <a:prstGeom prst="rect">
                            <a:avLst/>
                          </a:prstGeom>
                          <a:noFill/>
                          <a:ln>
                            <a:noFill/>
                          </a:ln>
                        </pic:spPr>
                      </pic:pic>
                    </a:graphicData>
                  </a:graphic>
                </wp:inline>
              </w:drawing>
            </w:r>
          </w:p>
        </w:tc>
      </w:tr>
      <w:tr w:rsidR="00EA4BEB" w14:paraId="4F44C171" w14:textId="77777777" w:rsidTr="00E13961">
        <w:trPr>
          <w:trHeight w:val="395"/>
        </w:trPr>
        <w:tc>
          <w:tcPr>
            <w:tcW w:w="290" w:type="pct"/>
            <w:vAlign w:val="center"/>
          </w:tcPr>
          <w:p w14:paraId="52D5E6A8" w14:textId="77777777" w:rsidR="00A32918" w:rsidRDefault="00A32918" w:rsidP="007F6E3A">
            <w:pPr>
              <w:jc w:val="center"/>
              <w:rPr>
                <w:b/>
              </w:rPr>
            </w:pPr>
            <w:r>
              <w:rPr>
                <w:b/>
              </w:rPr>
              <w:t>21</w:t>
            </w:r>
          </w:p>
        </w:tc>
        <w:tc>
          <w:tcPr>
            <w:tcW w:w="2399" w:type="pct"/>
            <w:vAlign w:val="center"/>
          </w:tcPr>
          <w:p w14:paraId="72FEA919" w14:textId="77777777" w:rsidR="00A32918" w:rsidRDefault="00A32918" w:rsidP="007F6E3A">
            <w:pPr>
              <w:rPr>
                <w:bCs/>
              </w:rPr>
            </w:pPr>
            <w:r>
              <w:rPr>
                <w:bCs/>
              </w:rPr>
              <w:t>Zip tie these cords just under the cable clamp, at the floor, and every 6-8” in between to keep them together.</w:t>
            </w:r>
          </w:p>
        </w:tc>
        <w:tc>
          <w:tcPr>
            <w:tcW w:w="2310" w:type="pct"/>
            <w:vAlign w:val="center"/>
          </w:tcPr>
          <w:p w14:paraId="2EAA1DC4" w14:textId="77777777" w:rsidR="00A32918" w:rsidRDefault="00A32918" w:rsidP="007F6E3A">
            <w:pPr>
              <w:jc w:val="center"/>
              <w:rPr>
                <w:b/>
                <w:noProof/>
              </w:rPr>
            </w:pPr>
            <w:r>
              <w:rPr>
                <w:b/>
                <w:noProof/>
              </w:rPr>
              <w:drawing>
                <wp:inline distT="0" distB="0" distL="0" distR="0" wp14:anchorId="1CC62911" wp14:editId="2124811F">
                  <wp:extent cx="2997982" cy="3997960"/>
                  <wp:effectExtent l="0" t="0" r="0" b="2540"/>
                  <wp:docPr id="21" name="Picture 21"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ound&#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9920" cy="4027216"/>
                          </a:xfrm>
                          <a:prstGeom prst="rect">
                            <a:avLst/>
                          </a:prstGeom>
                          <a:noFill/>
                          <a:ln>
                            <a:noFill/>
                          </a:ln>
                        </pic:spPr>
                      </pic:pic>
                    </a:graphicData>
                  </a:graphic>
                </wp:inline>
              </w:drawing>
            </w:r>
          </w:p>
        </w:tc>
      </w:tr>
      <w:tr w:rsidR="00EA4BEB" w14:paraId="0246C9F5" w14:textId="77777777" w:rsidTr="00E13961">
        <w:trPr>
          <w:trHeight w:val="395"/>
        </w:trPr>
        <w:tc>
          <w:tcPr>
            <w:tcW w:w="290" w:type="pct"/>
            <w:vAlign w:val="center"/>
          </w:tcPr>
          <w:p w14:paraId="1BBDF2B5" w14:textId="77777777" w:rsidR="00A32918" w:rsidRDefault="00A32918" w:rsidP="007F6E3A">
            <w:pPr>
              <w:jc w:val="center"/>
              <w:rPr>
                <w:b/>
              </w:rPr>
            </w:pPr>
            <w:r>
              <w:rPr>
                <w:b/>
              </w:rPr>
              <w:lastRenderedPageBreak/>
              <w:t>22</w:t>
            </w:r>
          </w:p>
        </w:tc>
        <w:tc>
          <w:tcPr>
            <w:tcW w:w="2399" w:type="pct"/>
            <w:vAlign w:val="center"/>
          </w:tcPr>
          <w:p w14:paraId="6114B762" w14:textId="66B70ADB" w:rsidR="00A32918" w:rsidRDefault="006E1EA6" w:rsidP="007F6E3A">
            <w:pPr>
              <w:rPr>
                <w:bCs/>
              </w:rPr>
            </w:pPr>
            <w:r>
              <w:rPr>
                <w:bCs/>
              </w:rPr>
              <w:t>Secure Tech Cable installation:</w:t>
            </w:r>
          </w:p>
          <w:p w14:paraId="17285857" w14:textId="38C49125" w:rsidR="006E1EA6" w:rsidRDefault="006E1EA6" w:rsidP="007F6E3A">
            <w:pPr>
              <w:rPr>
                <w:bCs/>
              </w:rPr>
            </w:pPr>
            <w:r>
              <w:rPr>
                <w:bCs/>
              </w:rPr>
              <w:t>(</w:t>
            </w:r>
            <w:r w:rsidR="00C03954">
              <w:rPr>
                <w:bCs/>
              </w:rPr>
              <w:t>M</w:t>
            </w:r>
            <w:r>
              <w:rPr>
                <w:bCs/>
              </w:rPr>
              <w:t>ust be done AFTER all wire management is completed)</w:t>
            </w:r>
          </w:p>
          <w:p w14:paraId="72CC1C31" w14:textId="77777777" w:rsidR="00A32918" w:rsidRDefault="00A32918" w:rsidP="007F6E3A">
            <w:pPr>
              <w:rPr>
                <w:bCs/>
              </w:rPr>
            </w:pPr>
          </w:p>
          <w:p w14:paraId="72DB5C94" w14:textId="42DF9B58" w:rsidR="00A32918" w:rsidRDefault="00A32918" w:rsidP="007F6E3A">
            <w:pPr>
              <w:rPr>
                <w:bCs/>
              </w:rPr>
            </w:pPr>
            <w:r>
              <w:rPr>
                <w:bCs/>
              </w:rPr>
              <w:t xml:space="preserve">Wrap the </w:t>
            </w:r>
            <w:r w:rsidR="00863A7E">
              <w:rPr>
                <w:bCs/>
              </w:rPr>
              <w:t>Secure Tech Cable</w:t>
            </w:r>
            <w:r>
              <w:rPr>
                <w:bCs/>
              </w:rPr>
              <w:t xml:space="preserve"> around the base of the monitor.  Be sure to have it completely under all the cables and under the rubber fastener.</w:t>
            </w:r>
          </w:p>
          <w:p w14:paraId="34D80432" w14:textId="5E25C303" w:rsidR="002F4C92" w:rsidRDefault="002F4C92" w:rsidP="007F6E3A">
            <w:pPr>
              <w:rPr>
                <w:bCs/>
              </w:rPr>
            </w:pPr>
          </w:p>
          <w:p w14:paraId="69B7238D" w14:textId="71DFC853" w:rsidR="002F4C92" w:rsidRDefault="002F4C92" w:rsidP="007F6E3A">
            <w:pPr>
              <w:rPr>
                <w:bCs/>
              </w:rPr>
            </w:pPr>
            <w:r>
              <w:rPr>
                <w:bCs/>
              </w:rPr>
              <w:t xml:space="preserve">Run one end of the </w:t>
            </w:r>
            <w:r w:rsidR="00DE7A6A">
              <w:rPr>
                <w:bCs/>
              </w:rPr>
              <w:t>Secure Tech Cable</w:t>
            </w:r>
            <w:r>
              <w:rPr>
                <w:bCs/>
              </w:rPr>
              <w:t xml:space="preserve"> through the loop of the other end to secure it to the monitor base.</w:t>
            </w:r>
          </w:p>
          <w:p w14:paraId="1B626BBB" w14:textId="7CB625F7" w:rsidR="00024EAB" w:rsidRDefault="00024EAB" w:rsidP="007F6E3A">
            <w:pPr>
              <w:rPr>
                <w:bCs/>
              </w:rPr>
            </w:pPr>
          </w:p>
        </w:tc>
        <w:tc>
          <w:tcPr>
            <w:tcW w:w="2310" w:type="pct"/>
            <w:vAlign w:val="center"/>
          </w:tcPr>
          <w:p w14:paraId="29CB9603" w14:textId="77777777" w:rsidR="00A32918" w:rsidRDefault="00A32918" w:rsidP="007F6E3A">
            <w:pPr>
              <w:jc w:val="center"/>
              <w:rPr>
                <w:b/>
                <w:noProof/>
              </w:rPr>
            </w:pPr>
            <w:r>
              <w:rPr>
                <w:b/>
                <w:noProof/>
              </w:rPr>
              <w:drawing>
                <wp:inline distT="0" distB="0" distL="0" distR="0" wp14:anchorId="2E9A0432" wp14:editId="65CA146E">
                  <wp:extent cx="3008330" cy="225552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7767" cy="2270093"/>
                          </a:xfrm>
                          <a:prstGeom prst="rect">
                            <a:avLst/>
                          </a:prstGeom>
                          <a:noFill/>
                          <a:ln>
                            <a:noFill/>
                          </a:ln>
                        </pic:spPr>
                      </pic:pic>
                    </a:graphicData>
                  </a:graphic>
                </wp:inline>
              </w:drawing>
            </w:r>
          </w:p>
        </w:tc>
      </w:tr>
      <w:tr w:rsidR="00EA4BEB" w14:paraId="7FA97D80" w14:textId="77777777" w:rsidTr="00E13961">
        <w:trPr>
          <w:trHeight w:val="395"/>
        </w:trPr>
        <w:tc>
          <w:tcPr>
            <w:tcW w:w="290" w:type="pct"/>
            <w:vAlign w:val="center"/>
          </w:tcPr>
          <w:p w14:paraId="51369C08" w14:textId="267E8DBD" w:rsidR="00A32918" w:rsidRDefault="00905D34" w:rsidP="007F6E3A">
            <w:pPr>
              <w:jc w:val="center"/>
              <w:rPr>
                <w:b/>
              </w:rPr>
            </w:pPr>
            <w:r>
              <w:rPr>
                <w:b/>
              </w:rPr>
              <w:t>23</w:t>
            </w:r>
          </w:p>
        </w:tc>
        <w:tc>
          <w:tcPr>
            <w:tcW w:w="2399" w:type="pct"/>
            <w:vAlign w:val="center"/>
          </w:tcPr>
          <w:p w14:paraId="370CB5AD" w14:textId="43C7F484" w:rsidR="00A32918" w:rsidRDefault="00A32918" w:rsidP="007F6E3A">
            <w:pPr>
              <w:rPr>
                <w:bCs/>
              </w:rPr>
            </w:pPr>
            <w:r>
              <w:rPr>
                <w:bCs/>
              </w:rPr>
              <w:t xml:space="preserve">Gather all the cables under the rubber fastener (including the USB-C, keyboard, and mouse) and the </w:t>
            </w:r>
            <w:r w:rsidR="00863A7E">
              <w:rPr>
                <w:bCs/>
              </w:rPr>
              <w:t>Secure Tech Cable</w:t>
            </w:r>
            <w:r>
              <w:rPr>
                <w:bCs/>
              </w:rPr>
              <w:t xml:space="preserve"> together.  </w:t>
            </w:r>
          </w:p>
          <w:p w14:paraId="7DA26E5C" w14:textId="77777777" w:rsidR="00A32918" w:rsidRDefault="00A32918" w:rsidP="007F6E3A">
            <w:pPr>
              <w:rPr>
                <w:bCs/>
              </w:rPr>
            </w:pPr>
          </w:p>
          <w:p w14:paraId="5B70A852" w14:textId="00ED1357" w:rsidR="00A32918" w:rsidRDefault="00A32918" w:rsidP="007F6E3A">
            <w:pPr>
              <w:rPr>
                <w:bCs/>
              </w:rPr>
            </w:pPr>
            <w:r>
              <w:rPr>
                <w:bCs/>
              </w:rPr>
              <w:t xml:space="preserve">Run one end of a large zip tie through the loop of the </w:t>
            </w:r>
            <w:r w:rsidR="00863A7E">
              <w:rPr>
                <w:bCs/>
              </w:rPr>
              <w:t>Secure Tech Cable</w:t>
            </w:r>
            <w:r>
              <w:rPr>
                <w:bCs/>
              </w:rPr>
              <w:t xml:space="preserve"> and wrap it around all the wires.  The zip tie should be holding all the cables from the back of the monitor and the loose end of the </w:t>
            </w:r>
            <w:r w:rsidR="00863A7E">
              <w:rPr>
                <w:bCs/>
              </w:rPr>
              <w:t>Secure Tech Cable</w:t>
            </w:r>
            <w:r>
              <w:rPr>
                <w:bCs/>
              </w:rPr>
              <w:t xml:space="preserve">.  </w:t>
            </w:r>
          </w:p>
        </w:tc>
        <w:tc>
          <w:tcPr>
            <w:tcW w:w="2310" w:type="pct"/>
            <w:vAlign w:val="center"/>
          </w:tcPr>
          <w:p w14:paraId="0BF63705" w14:textId="77777777" w:rsidR="00A32918" w:rsidRDefault="00A32918" w:rsidP="007F6E3A">
            <w:pPr>
              <w:jc w:val="center"/>
              <w:rPr>
                <w:b/>
                <w:noProof/>
              </w:rPr>
            </w:pPr>
            <w:r>
              <w:rPr>
                <w:b/>
                <w:noProof/>
              </w:rPr>
              <w:drawing>
                <wp:inline distT="0" distB="0" distL="0" distR="0" wp14:anchorId="39DB4EEB" wp14:editId="59C6DDBF">
                  <wp:extent cx="3001554" cy="2250440"/>
                  <wp:effectExtent l="0" t="0" r="8890" b="0"/>
                  <wp:docPr id="25" name="Picture 25" descr="A picture containing floor,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loor, indoor, pers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33097" cy="2274089"/>
                          </a:xfrm>
                          <a:prstGeom prst="rect">
                            <a:avLst/>
                          </a:prstGeom>
                          <a:noFill/>
                          <a:ln>
                            <a:noFill/>
                          </a:ln>
                        </pic:spPr>
                      </pic:pic>
                    </a:graphicData>
                  </a:graphic>
                </wp:inline>
              </w:drawing>
            </w:r>
          </w:p>
        </w:tc>
      </w:tr>
      <w:tr w:rsidR="00EA4BEB" w14:paraId="7E07F44A" w14:textId="77777777" w:rsidTr="00E13961">
        <w:trPr>
          <w:trHeight w:val="395"/>
        </w:trPr>
        <w:tc>
          <w:tcPr>
            <w:tcW w:w="290" w:type="pct"/>
            <w:vAlign w:val="center"/>
          </w:tcPr>
          <w:p w14:paraId="24408AAB" w14:textId="30AA06A3" w:rsidR="00A32918" w:rsidRDefault="00905D34" w:rsidP="007F6E3A">
            <w:pPr>
              <w:jc w:val="center"/>
              <w:rPr>
                <w:b/>
              </w:rPr>
            </w:pPr>
            <w:r>
              <w:rPr>
                <w:b/>
              </w:rPr>
              <w:t>24</w:t>
            </w:r>
          </w:p>
        </w:tc>
        <w:tc>
          <w:tcPr>
            <w:tcW w:w="2399" w:type="pct"/>
            <w:vAlign w:val="center"/>
          </w:tcPr>
          <w:p w14:paraId="5B147CA4" w14:textId="78A991A9" w:rsidR="00A32918" w:rsidRDefault="00A32918" w:rsidP="007F6E3A">
            <w:pPr>
              <w:rPr>
                <w:bCs/>
              </w:rPr>
            </w:pPr>
            <w:r>
              <w:rPr>
                <w:bCs/>
              </w:rPr>
              <w:t xml:space="preserve">Pull all the slack out of the </w:t>
            </w:r>
            <w:r w:rsidR="00863A7E">
              <w:rPr>
                <w:bCs/>
              </w:rPr>
              <w:t>Secure Tech Cable</w:t>
            </w:r>
            <w:r>
              <w:rPr>
                <w:bCs/>
              </w:rPr>
              <w:t xml:space="preserve"> so it is holding tightly to the base of the monitor and pull the large zip tie tight onto the cables.  This should secure all the cables together so they cannot be removed.</w:t>
            </w:r>
          </w:p>
          <w:p w14:paraId="3BFE7419" w14:textId="77777777" w:rsidR="00A32918" w:rsidRDefault="00A32918" w:rsidP="007F6E3A">
            <w:pPr>
              <w:rPr>
                <w:bCs/>
              </w:rPr>
            </w:pPr>
          </w:p>
          <w:p w14:paraId="2BB8B8BA" w14:textId="1E83CFD4" w:rsidR="00A32918" w:rsidRDefault="00A32918" w:rsidP="007F6E3A">
            <w:pPr>
              <w:rPr>
                <w:bCs/>
              </w:rPr>
            </w:pPr>
            <w:r>
              <w:rPr>
                <w:bCs/>
              </w:rPr>
              <w:t xml:space="preserve">Be sure to have the </w:t>
            </w:r>
            <w:r w:rsidR="00A2775F">
              <w:rPr>
                <w:bCs/>
              </w:rPr>
              <w:t>Safe Tech</w:t>
            </w:r>
            <w:r>
              <w:rPr>
                <w:bCs/>
              </w:rPr>
              <w:t xml:space="preserve"> </w:t>
            </w:r>
            <w:r w:rsidR="00A2775F">
              <w:rPr>
                <w:bCs/>
              </w:rPr>
              <w:t>C</w:t>
            </w:r>
            <w:r>
              <w:rPr>
                <w:bCs/>
              </w:rPr>
              <w:t>able and all the wires directly behind the monitor base – not off to the side</w:t>
            </w:r>
            <w:r w:rsidR="00D10678">
              <w:rPr>
                <w:bCs/>
              </w:rPr>
              <w:t xml:space="preserve"> where they are visible</w:t>
            </w:r>
            <w:r>
              <w:rPr>
                <w:bCs/>
              </w:rPr>
              <w:t>.</w:t>
            </w:r>
          </w:p>
        </w:tc>
        <w:tc>
          <w:tcPr>
            <w:tcW w:w="2310" w:type="pct"/>
            <w:vAlign w:val="center"/>
          </w:tcPr>
          <w:p w14:paraId="689382A5" w14:textId="77777777" w:rsidR="00A32918" w:rsidRDefault="00A32918" w:rsidP="007F6E3A">
            <w:pPr>
              <w:jc w:val="center"/>
              <w:rPr>
                <w:b/>
                <w:noProof/>
              </w:rPr>
            </w:pPr>
            <w:r>
              <w:rPr>
                <w:b/>
                <w:noProof/>
              </w:rPr>
              <w:drawing>
                <wp:inline distT="0" distB="0" distL="0" distR="0" wp14:anchorId="26CE892B" wp14:editId="42F025BE">
                  <wp:extent cx="3021881" cy="2265680"/>
                  <wp:effectExtent l="0" t="0" r="7620" b="1270"/>
                  <wp:docPr id="26" name="Picture 26" descr="A picture containing indoor, floor, desk,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ndoor, floor, desk, offic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64445" cy="2297593"/>
                          </a:xfrm>
                          <a:prstGeom prst="rect">
                            <a:avLst/>
                          </a:prstGeom>
                          <a:noFill/>
                          <a:ln>
                            <a:noFill/>
                          </a:ln>
                        </pic:spPr>
                      </pic:pic>
                    </a:graphicData>
                  </a:graphic>
                </wp:inline>
              </w:drawing>
            </w:r>
          </w:p>
        </w:tc>
      </w:tr>
      <w:tr w:rsidR="00EA4BEB" w14:paraId="546F32A4" w14:textId="77777777" w:rsidTr="00E13961">
        <w:trPr>
          <w:trHeight w:val="395"/>
        </w:trPr>
        <w:tc>
          <w:tcPr>
            <w:tcW w:w="290" w:type="pct"/>
            <w:vAlign w:val="center"/>
          </w:tcPr>
          <w:p w14:paraId="1233C0DC" w14:textId="2522FF3A" w:rsidR="00A32918" w:rsidRDefault="00905D34" w:rsidP="007F6E3A">
            <w:pPr>
              <w:jc w:val="center"/>
              <w:rPr>
                <w:b/>
              </w:rPr>
            </w:pPr>
            <w:r>
              <w:rPr>
                <w:b/>
              </w:rPr>
              <w:lastRenderedPageBreak/>
              <w:t>25</w:t>
            </w:r>
          </w:p>
        </w:tc>
        <w:tc>
          <w:tcPr>
            <w:tcW w:w="2399" w:type="pct"/>
            <w:vAlign w:val="center"/>
          </w:tcPr>
          <w:p w14:paraId="667A62B4" w14:textId="0EED004E" w:rsidR="00A32918" w:rsidRDefault="00A32918" w:rsidP="007F6E3A">
            <w:pPr>
              <w:rPr>
                <w:bCs/>
              </w:rPr>
            </w:pPr>
            <w:r>
              <w:rPr>
                <w:bCs/>
              </w:rPr>
              <w:t xml:space="preserve">The loose end of the </w:t>
            </w:r>
            <w:r w:rsidR="00DE7A6A">
              <w:rPr>
                <w:bCs/>
              </w:rPr>
              <w:t>Secure Tech Cable</w:t>
            </w:r>
            <w:r>
              <w:rPr>
                <w:bCs/>
              </w:rPr>
              <w:t xml:space="preserve"> should be hanging over the back of the desk.  Using a cable clamp and screw secure the cable to under side of the desk with some slack.  The cable should be the only visible item under the desk.</w:t>
            </w:r>
          </w:p>
        </w:tc>
        <w:tc>
          <w:tcPr>
            <w:tcW w:w="2310" w:type="pct"/>
            <w:vAlign w:val="center"/>
          </w:tcPr>
          <w:p w14:paraId="002988BC" w14:textId="77777777" w:rsidR="00A32918" w:rsidRDefault="00A32918" w:rsidP="007F6E3A">
            <w:pPr>
              <w:jc w:val="center"/>
              <w:rPr>
                <w:b/>
                <w:noProof/>
              </w:rPr>
            </w:pPr>
            <w:r>
              <w:rPr>
                <w:b/>
                <w:noProof/>
              </w:rPr>
              <w:drawing>
                <wp:inline distT="0" distB="0" distL="0" distR="0" wp14:anchorId="77216117" wp14:editId="6C3D2A27">
                  <wp:extent cx="3015105" cy="2260600"/>
                  <wp:effectExtent l="0" t="0" r="0" b="6350"/>
                  <wp:docPr id="27" name="Picture 27" descr="A picture containing indoor, wall,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indoor, wall, cluttered&#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51139" cy="2287617"/>
                          </a:xfrm>
                          <a:prstGeom prst="rect">
                            <a:avLst/>
                          </a:prstGeom>
                          <a:noFill/>
                          <a:ln>
                            <a:noFill/>
                          </a:ln>
                        </pic:spPr>
                      </pic:pic>
                    </a:graphicData>
                  </a:graphic>
                </wp:inline>
              </w:drawing>
            </w:r>
          </w:p>
        </w:tc>
      </w:tr>
      <w:tr w:rsidR="00EA4BEB" w14:paraId="2870BE4C" w14:textId="77777777" w:rsidTr="00E13961">
        <w:trPr>
          <w:trHeight w:val="395"/>
        </w:trPr>
        <w:tc>
          <w:tcPr>
            <w:tcW w:w="290" w:type="pct"/>
            <w:vAlign w:val="center"/>
          </w:tcPr>
          <w:p w14:paraId="48F6AD13" w14:textId="7A09868F" w:rsidR="00A32918" w:rsidRDefault="00905D34" w:rsidP="007F6E3A">
            <w:pPr>
              <w:jc w:val="center"/>
              <w:rPr>
                <w:b/>
              </w:rPr>
            </w:pPr>
            <w:r>
              <w:rPr>
                <w:b/>
              </w:rPr>
              <w:t>26</w:t>
            </w:r>
          </w:p>
        </w:tc>
        <w:tc>
          <w:tcPr>
            <w:tcW w:w="2399" w:type="pct"/>
            <w:vAlign w:val="center"/>
          </w:tcPr>
          <w:p w14:paraId="3A5A7E8E" w14:textId="2CD50EB3" w:rsidR="00A32918" w:rsidRDefault="00A32918" w:rsidP="007F6E3A">
            <w:pPr>
              <w:rPr>
                <w:bCs/>
              </w:rPr>
            </w:pPr>
            <w:r>
              <w:rPr>
                <w:bCs/>
              </w:rPr>
              <w:t xml:space="preserve">When the </w:t>
            </w:r>
            <w:r w:rsidR="00DE7A6A">
              <w:rPr>
                <w:bCs/>
              </w:rPr>
              <w:t>Secure tech Cable</w:t>
            </w:r>
            <w:r>
              <w:rPr>
                <w:bCs/>
              </w:rPr>
              <w:t xml:space="preserve"> is installed, you can pull the keyboard &amp; mouse to the front edge of the top of the desk.</w:t>
            </w:r>
          </w:p>
        </w:tc>
        <w:tc>
          <w:tcPr>
            <w:tcW w:w="2310" w:type="pct"/>
            <w:vAlign w:val="center"/>
          </w:tcPr>
          <w:p w14:paraId="3CB5E075" w14:textId="77777777" w:rsidR="00A32918" w:rsidRDefault="00A32918" w:rsidP="007F6E3A">
            <w:pPr>
              <w:jc w:val="center"/>
              <w:rPr>
                <w:b/>
                <w:noProof/>
              </w:rPr>
            </w:pPr>
            <w:r>
              <w:rPr>
                <w:b/>
                <w:noProof/>
              </w:rPr>
              <w:drawing>
                <wp:inline distT="0" distB="0" distL="0" distR="0" wp14:anchorId="6C58A406" wp14:editId="0FD541F7">
                  <wp:extent cx="3001555" cy="2250440"/>
                  <wp:effectExtent l="0" t="0" r="8890" b="0"/>
                  <wp:docPr id="28" name="Picture 28" descr="A keyboard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keyboard on a desk&#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27592" cy="2269961"/>
                          </a:xfrm>
                          <a:prstGeom prst="rect">
                            <a:avLst/>
                          </a:prstGeom>
                          <a:noFill/>
                          <a:ln>
                            <a:noFill/>
                          </a:ln>
                        </pic:spPr>
                      </pic:pic>
                    </a:graphicData>
                  </a:graphic>
                </wp:inline>
              </w:drawing>
            </w:r>
          </w:p>
        </w:tc>
      </w:tr>
      <w:tr w:rsidR="00EA4BEB" w14:paraId="5E14FA7F" w14:textId="77777777" w:rsidTr="00E13961">
        <w:trPr>
          <w:trHeight w:val="395"/>
        </w:trPr>
        <w:tc>
          <w:tcPr>
            <w:tcW w:w="290" w:type="pct"/>
            <w:vAlign w:val="center"/>
          </w:tcPr>
          <w:p w14:paraId="084142A1" w14:textId="4054A932" w:rsidR="00A32918" w:rsidRDefault="00905D34" w:rsidP="007F6E3A">
            <w:pPr>
              <w:jc w:val="center"/>
              <w:rPr>
                <w:b/>
              </w:rPr>
            </w:pPr>
            <w:r>
              <w:rPr>
                <w:b/>
              </w:rPr>
              <w:t>27</w:t>
            </w:r>
          </w:p>
        </w:tc>
        <w:tc>
          <w:tcPr>
            <w:tcW w:w="2399" w:type="pct"/>
            <w:vAlign w:val="center"/>
          </w:tcPr>
          <w:p w14:paraId="4AA5C5DF" w14:textId="77777777" w:rsidR="00A32918" w:rsidRDefault="00A32918" w:rsidP="007F6E3A">
            <w:pPr>
              <w:rPr>
                <w:bCs/>
              </w:rPr>
            </w:pPr>
            <w:r>
              <w:rPr>
                <w:bCs/>
              </w:rPr>
              <w:t>Any remaining slack in the wires for the keyboard and mouse can be coiled up and placed in the rubber fastener at the base of the monitor.  Push the keyboard and mouse to the center of the desk once the wires are secured.</w:t>
            </w:r>
          </w:p>
          <w:p w14:paraId="54A4DC5E" w14:textId="77777777" w:rsidR="00A32918" w:rsidRDefault="00A32918" w:rsidP="007F6E3A">
            <w:pPr>
              <w:rPr>
                <w:bCs/>
              </w:rPr>
            </w:pPr>
          </w:p>
          <w:p w14:paraId="53A6F29D" w14:textId="45066EE1" w:rsidR="00A32918" w:rsidRDefault="00A32918" w:rsidP="007F6E3A">
            <w:pPr>
              <w:rPr>
                <w:bCs/>
              </w:rPr>
            </w:pPr>
            <w:r>
              <w:rPr>
                <w:bCs/>
              </w:rPr>
              <w:t xml:space="preserve">Remove all tools and equipment from the desk so it is clean.  Double check that the monitor </w:t>
            </w:r>
            <w:r w:rsidR="00347A2B">
              <w:rPr>
                <w:bCs/>
              </w:rPr>
              <w:t>is</w:t>
            </w:r>
            <w:r>
              <w:rPr>
                <w:bCs/>
              </w:rPr>
              <w:t xml:space="preserve"> center</w:t>
            </w:r>
            <w:r w:rsidR="00347A2B">
              <w:rPr>
                <w:bCs/>
              </w:rPr>
              <w:t>ed</w:t>
            </w:r>
            <w:r>
              <w:rPr>
                <w:bCs/>
              </w:rPr>
              <w:t xml:space="preserve"> </w:t>
            </w:r>
            <w:r w:rsidR="00347A2B">
              <w:rPr>
                <w:bCs/>
              </w:rPr>
              <w:t>on t</w:t>
            </w:r>
            <w:r>
              <w:rPr>
                <w:bCs/>
              </w:rPr>
              <w:t xml:space="preserve">he desk and the keyboard and mouse are in the middle of the desk surface. </w:t>
            </w:r>
          </w:p>
        </w:tc>
        <w:tc>
          <w:tcPr>
            <w:tcW w:w="2310" w:type="pct"/>
            <w:vAlign w:val="center"/>
          </w:tcPr>
          <w:p w14:paraId="46B66387" w14:textId="77777777" w:rsidR="00A32918" w:rsidRDefault="00A32918" w:rsidP="007F6E3A">
            <w:pPr>
              <w:jc w:val="center"/>
              <w:rPr>
                <w:b/>
                <w:noProof/>
              </w:rPr>
            </w:pPr>
            <w:r>
              <w:rPr>
                <w:b/>
                <w:noProof/>
              </w:rPr>
              <w:drawing>
                <wp:inline distT="0" distB="0" distL="0" distR="0" wp14:anchorId="5B77D01D" wp14:editId="30B4FA7C">
                  <wp:extent cx="3021882" cy="2265680"/>
                  <wp:effectExtent l="0" t="0" r="7620" b="1270"/>
                  <wp:docPr id="29" name="Picture 29" descr="A pair of headphones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air of headphones on a tabl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59079" cy="2293569"/>
                          </a:xfrm>
                          <a:prstGeom prst="rect">
                            <a:avLst/>
                          </a:prstGeom>
                          <a:noFill/>
                          <a:ln>
                            <a:noFill/>
                          </a:ln>
                        </pic:spPr>
                      </pic:pic>
                    </a:graphicData>
                  </a:graphic>
                </wp:inline>
              </w:drawing>
            </w:r>
          </w:p>
        </w:tc>
      </w:tr>
      <w:tr w:rsidR="00EA4BEB" w14:paraId="02C7C29A" w14:textId="77777777" w:rsidTr="00E13961">
        <w:trPr>
          <w:trHeight w:val="395"/>
        </w:trPr>
        <w:tc>
          <w:tcPr>
            <w:tcW w:w="290" w:type="pct"/>
            <w:vAlign w:val="center"/>
          </w:tcPr>
          <w:p w14:paraId="65DACCC6" w14:textId="27436C23" w:rsidR="00A32918" w:rsidRDefault="00905D34" w:rsidP="007F6E3A">
            <w:pPr>
              <w:jc w:val="center"/>
              <w:rPr>
                <w:b/>
              </w:rPr>
            </w:pPr>
            <w:r>
              <w:rPr>
                <w:b/>
              </w:rPr>
              <w:t>28</w:t>
            </w:r>
          </w:p>
        </w:tc>
        <w:tc>
          <w:tcPr>
            <w:tcW w:w="2399" w:type="pct"/>
            <w:vAlign w:val="center"/>
          </w:tcPr>
          <w:p w14:paraId="7B124388" w14:textId="77777777" w:rsidR="00F40EE1" w:rsidRDefault="00F40EE1" w:rsidP="00F40EE1">
            <w:pPr>
              <w:rPr>
                <w:bCs/>
              </w:rPr>
            </w:pPr>
            <w:r>
              <w:rPr>
                <w:bCs/>
              </w:rPr>
              <w:t xml:space="preserve">Push the monitor all the way down on the base to cover the wires in the rubber fastener.  </w:t>
            </w:r>
          </w:p>
          <w:p w14:paraId="06B5A761" w14:textId="77777777" w:rsidR="00F40EE1" w:rsidRDefault="00F40EE1" w:rsidP="00F40EE1">
            <w:pPr>
              <w:rPr>
                <w:bCs/>
              </w:rPr>
            </w:pPr>
          </w:p>
          <w:p w14:paraId="01E2E82B" w14:textId="77777777" w:rsidR="00F40EE1" w:rsidRDefault="00F40EE1" w:rsidP="00F40EE1">
            <w:pPr>
              <w:rPr>
                <w:bCs/>
              </w:rPr>
            </w:pPr>
            <w:r>
              <w:rPr>
                <w:bCs/>
              </w:rPr>
              <w:t>Cut off all the excess from the zip ties through out the set up before continuing:</w:t>
            </w:r>
          </w:p>
          <w:p w14:paraId="78F16860" w14:textId="77777777" w:rsidR="00F40EE1" w:rsidRDefault="00F40EE1" w:rsidP="00F40EE1">
            <w:pPr>
              <w:pStyle w:val="ListParagraph"/>
              <w:numPr>
                <w:ilvl w:val="0"/>
                <w:numId w:val="32"/>
              </w:numPr>
              <w:rPr>
                <w:bCs/>
              </w:rPr>
            </w:pPr>
            <w:r>
              <w:rPr>
                <w:bCs/>
              </w:rPr>
              <w:t>Behind the monitor</w:t>
            </w:r>
          </w:p>
          <w:p w14:paraId="603E11E7" w14:textId="77777777" w:rsidR="00F40EE1" w:rsidRDefault="00F40EE1" w:rsidP="00F40EE1">
            <w:pPr>
              <w:pStyle w:val="ListParagraph"/>
              <w:numPr>
                <w:ilvl w:val="0"/>
                <w:numId w:val="32"/>
              </w:numPr>
              <w:rPr>
                <w:bCs/>
              </w:rPr>
            </w:pPr>
            <w:r>
              <w:rPr>
                <w:bCs/>
              </w:rPr>
              <w:t>Secure Tech Cable</w:t>
            </w:r>
          </w:p>
          <w:p w14:paraId="4841B265" w14:textId="77777777" w:rsidR="00F40EE1" w:rsidRDefault="00F40EE1" w:rsidP="00F40EE1">
            <w:pPr>
              <w:pStyle w:val="ListParagraph"/>
              <w:numPr>
                <w:ilvl w:val="0"/>
                <w:numId w:val="32"/>
              </w:numPr>
              <w:rPr>
                <w:bCs/>
              </w:rPr>
            </w:pPr>
            <w:r>
              <w:rPr>
                <w:bCs/>
              </w:rPr>
              <w:t>Below the desk</w:t>
            </w:r>
          </w:p>
          <w:p w14:paraId="1B65A09D" w14:textId="77777777" w:rsidR="00F40EE1" w:rsidRDefault="00F40EE1" w:rsidP="00F40EE1">
            <w:pPr>
              <w:pStyle w:val="ListParagraph"/>
              <w:numPr>
                <w:ilvl w:val="0"/>
                <w:numId w:val="32"/>
              </w:numPr>
              <w:rPr>
                <w:bCs/>
              </w:rPr>
            </w:pPr>
            <w:r>
              <w:rPr>
                <w:bCs/>
              </w:rPr>
              <w:t>Surge protector</w:t>
            </w:r>
          </w:p>
          <w:p w14:paraId="15EEC4B0" w14:textId="24CF6B4C" w:rsidR="00A32918" w:rsidRDefault="00F40EE1" w:rsidP="00F40EE1">
            <w:pPr>
              <w:rPr>
                <w:bCs/>
              </w:rPr>
            </w:pPr>
            <w:r>
              <w:rPr>
                <w:bCs/>
              </w:rPr>
              <w:t>Cable drop</w:t>
            </w:r>
          </w:p>
        </w:tc>
        <w:tc>
          <w:tcPr>
            <w:tcW w:w="2310" w:type="pct"/>
            <w:vAlign w:val="center"/>
          </w:tcPr>
          <w:p w14:paraId="03FC57FA" w14:textId="77777777" w:rsidR="00A32918" w:rsidRDefault="00A32918" w:rsidP="007F6E3A">
            <w:pPr>
              <w:jc w:val="center"/>
              <w:rPr>
                <w:b/>
                <w:noProof/>
              </w:rPr>
            </w:pPr>
          </w:p>
        </w:tc>
      </w:tr>
      <w:tr w:rsidR="00EA4BEB" w14:paraId="4A2224C2" w14:textId="77777777" w:rsidTr="00E13961">
        <w:trPr>
          <w:trHeight w:val="395"/>
        </w:trPr>
        <w:tc>
          <w:tcPr>
            <w:tcW w:w="290" w:type="pct"/>
            <w:vAlign w:val="center"/>
          </w:tcPr>
          <w:p w14:paraId="44814AF0" w14:textId="78CDC7A4" w:rsidR="00A32918" w:rsidRDefault="00905D34" w:rsidP="007F6E3A">
            <w:pPr>
              <w:jc w:val="center"/>
              <w:rPr>
                <w:b/>
              </w:rPr>
            </w:pPr>
            <w:r>
              <w:rPr>
                <w:b/>
              </w:rPr>
              <w:t>29</w:t>
            </w:r>
          </w:p>
        </w:tc>
        <w:tc>
          <w:tcPr>
            <w:tcW w:w="2399" w:type="pct"/>
            <w:vAlign w:val="center"/>
          </w:tcPr>
          <w:p w14:paraId="2F24AD7C" w14:textId="77777777" w:rsidR="00A32918" w:rsidRDefault="00A32918" w:rsidP="007F6E3A">
            <w:pPr>
              <w:rPr>
                <w:bCs/>
              </w:rPr>
            </w:pPr>
            <w:r>
              <w:rPr>
                <w:bCs/>
              </w:rPr>
              <w:t>Replace the privacy screens (if needed) to the sides and back of the desk.</w:t>
            </w:r>
          </w:p>
        </w:tc>
        <w:tc>
          <w:tcPr>
            <w:tcW w:w="2310" w:type="pct"/>
            <w:vAlign w:val="center"/>
          </w:tcPr>
          <w:p w14:paraId="2D2045CA" w14:textId="77777777" w:rsidR="00A32918" w:rsidRDefault="00A32918" w:rsidP="007F6E3A">
            <w:pPr>
              <w:jc w:val="center"/>
              <w:rPr>
                <w:b/>
                <w:noProof/>
              </w:rPr>
            </w:pPr>
          </w:p>
        </w:tc>
      </w:tr>
      <w:tr w:rsidR="00EA4BEB" w14:paraId="08D78005" w14:textId="77777777" w:rsidTr="00E13961">
        <w:trPr>
          <w:trHeight w:val="395"/>
        </w:trPr>
        <w:tc>
          <w:tcPr>
            <w:tcW w:w="290" w:type="pct"/>
            <w:vAlign w:val="center"/>
          </w:tcPr>
          <w:p w14:paraId="1AE9002B" w14:textId="0BA8D138" w:rsidR="00A32918" w:rsidRDefault="00905D34" w:rsidP="007F6E3A">
            <w:pPr>
              <w:jc w:val="center"/>
              <w:rPr>
                <w:b/>
              </w:rPr>
            </w:pPr>
            <w:r>
              <w:rPr>
                <w:b/>
              </w:rPr>
              <w:t>30</w:t>
            </w:r>
          </w:p>
        </w:tc>
        <w:tc>
          <w:tcPr>
            <w:tcW w:w="2399" w:type="pct"/>
            <w:vAlign w:val="center"/>
          </w:tcPr>
          <w:p w14:paraId="568EE79C" w14:textId="77777777" w:rsidR="00141EDB" w:rsidRDefault="00141EDB" w:rsidP="00141EDB">
            <w:pPr>
              <w:rPr>
                <w:bCs/>
              </w:rPr>
            </w:pPr>
            <w:r>
              <w:rPr>
                <w:bCs/>
              </w:rPr>
              <w:t>Plug the USB-C cable back into your laptop to double check the display.</w:t>
            </w:r>
          </w:p>
          <w:p w14:paraId="435839D1" w14:textId="77777777" w:rsidR="00141EDB" w:rsidRDefault="00141EDB" w:rsidP="00141EDB">
            <w:pPr>
              <w:rPr>
                <w:bCs/>
              </w:rPr>
            </w:pPr>
          </w:p>
          <w:p w14:paraId="6D23E4D9" w14:textId="2AAEE137" w:rsidR="00A32918" w:rsidRDefault="00141EDB" w:rsidP="00141EDB">
            <w:pPr>
              <w:rPr>
                <w:bCs/>
              </w:rPr>
            </w:pPr>
            <w:r>
              <w:rPr>
                <w:bCs/>
              </w:rPr>
              <w:t>Open up Microsoft WORD and type the desk or station number on the screen in 48 point font so it is visible on the monitor screen and your laptop screen.</w:t>
            </w:r>
          </w:p>
        </w:tc>
        <w:tc>
          <w:tcPr>
            <w:tcW w:w="2310" w:type="pct"/>
            <w:vAlign w:val="center"/>
          </w:tcPr>
          <w:p w14:paraId="150F590A" w14:textId="339E09A6" w:rsidR="00A32918" w:rsidRDefault="00054977" w:rsidP="007F6E3A">
            <w:pPr>
              <w:jc w:val="center"/>
              <w:rPr>
                <w:b/>
                <w:noProof/>
              </w:rPr>
            </w:pPr>
            <w:r>
              <w:rPr>
                <w:b/>
                <w:noProof/>
              </w:rPr>
              <w:drawing>
                <wp:inline distT="0" distB="0" distL="0" distR="0" wp14:anchorId="624C9F9A" wp14:editId="2AFF7528">
                  <wp:extent cx="3024994" cy="2268187"/>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42678" cy="2281447"/>
                          </a:xfrm>
                          <a:prstGeom prst="rect">
                            <a:avLst/>
                          </a:prstGeom>
                          <a:noFill/>
                          <a:ln>
                            <a:noFill/>
                          </a:ln>
                        </pic:spPr>
                      </pic:pic>
                    </a:graphicData>
                  </a:graphic>
                </wp:inline>
              </w:drawing>
            </w:r>
          </w:p>
        </w:tc>
      </w:tr>
      <w:tr w:rsidR="00EA4BEB" w14:paraId="75B2D5B4" w14:textId="77777777" w:rsidTr="00E13961">
        <w:trPr>
          <w:trHeight w:val="395"/>
        </w:trPr>
        <w:tc>
          <w:tcPr>
            <w:tcW w:w="290" w:type="pct"/>
            <w:vAlign w:val="center"/>
          </w:tcPr>
          <w:p w14:paraId="4E56F9CF" w14:textId="30FD99EB" w:rsidR="00A32918" w:rsidRDefault="00905D34" w:rsidP="007F6E3A">
            <w:pPr>
              <w:jc w:val="center"/>
              <w:rPr>
                <w:b/>
              </w:rPr>
            </w:pPr>
            <w:r>
              <w:rPr>
                <w:b/>
              </w:rPr>
              <w:t>31</w:t>
            </w:r>
          </w:p>
        </w:tc>
        <w:tc>
          <w:tcPr>
            <w:tcW w:w="2399" w:type="pct"/>
            <w:vAlign w:val="center"/>
          </w:tcPr>
          <w:p w14:paraId="79BA6AAA" w14:textId="77777777" w:rsidR="00A32918" w:rsidRDefault="00A32918" w:rsidP="007F6E3A">
            <w:pPr>
              <w:rPr>
                <w:bCs/>
              </w:rPr>
            </w:pPr>
            <w:r>
              <w:rPr>
                <w:bCs/>
              </w:rPr>
              <w:t>Lower the desk to 30 inches and place the desk chair under the front of the desk.  All the desks in an Agile section should be at the same height.</w:t>
            </w:r>
          </w:p>
        </w:tc>
        <w:tc>
          <w:tcPr>
            <w:tcW w:w="2310" w:type="pct"/>
            <w:vAlign w:val="center"/>
          </w:tcPr>
          <w:p w14:paraId="7F9AEE3F" w14:textId="77777777" w:rsidR="00A32918" w:rsidRDefault="00A32918" w:rsidP="007F6E3A">
            <w:pPr>
              <w:jc w:val="center"/>
              <w:rPr>
                <w:b/>
                <w:noProof/>
              </w:rPr>
            </w:pPr>
          </w:p>
        </w:tc>
      </w:tr>
      <w:tr w:rsidR="00EA4BEB" w14:paraId="387CADDF" w14:textId="77777777" w:rsidTr="00E13961">
        <w:trPr>
          <w:trHeight w:val="395"/>
        </w:trPr>
        <w:tc>
          <w:tcPr>
            <w:tcW w:w="290" w:type="pct"/>
            <w:vAlign w:val="center"/>
          </w:tcPr>
          <w:p w14:paraId="68BD4D1B" w14:textId="465D2900" w:rsidR="00A32918" w:rsidRDefault="00905D34" w:rsidP="007F6E3A">
            <w:pPr>
              <w:jc w:val="center"/>
              <w:rPr>
                <w:b/>
              </w:rPr>
            </w:pPr>
            <w:r>
              <w:rPr>
                <w:b/>
              </w:rPr>
              <w:t>32</w:t>
            </w:r>
          </w:p>
        </w:tc>
        <w:tc>
          <w:tcPr>
            <w:tcW w:w="2399" w:type="pct"/>
            <w:vAlign w:val="center"/>
          </w:tcPr>
          <w:p w14:paraId="4143E23F" w14:textId="0163EA7E" w:rsidR="00A32918" w:rsidRDefault="00A32918" w:rsidP="007F6E3A">
            <w:pPr>
              <w:rPr>
                <w:bCs/>
              </w:rPr>
            </w:pPr>
            <w:r>
              <w:rPr>
                <w:bCs/>
              </w:rPr>
              <w:t>With your laptop and monitor still displaying the station number take a final picture of the completed station.</w:t>
            </w:r>
            <w:r w:rsidR="00946A7A">
              <w:rPr>
                <w:bCs/>
              </w:rPr>
              <w:t xml:space="preserve">  Your picture should show the following elements:</w:t>
            </w:r>
          </w:p>
          <w:p w14:paraId="71278736" w14:textId="198DABBB" w:rsidR="00946A7A" w:rsidRDefault="00AC7791" w:rsidP="002114E7">
            <w:pPr>
              <w:pStyle w:val="ListParagraph"/>
              <w:numPr>
                <w:ilvl w:val="0"/>
                <w:numId w:val="30"/>
              </w:numPr>
              <w:rPr>
                <w:bCs/>
              </w:rPr>
            </w:pPr>
            <w:r>
              <w:rPr>
                <w:bCs/>
              </w:rPr>
              <w:t>Monitor screen is clean and mirroring the laptop display.  Desk station is clearly visible.</w:t>
            </w:r>
          </w:p>
          <w:p w14:paraId="6B01D2CA" w14:textId="77777777" w:rsidR="002F038E" w:rsidRPr="002F038E" w:rsidRDefault="002F038E" w:rsidP="002F038E">
            <w:pPr>
              <w:rPr>
                <w:bCs/>
              </w:rPr>
            </w:pPr>
          </w:p>
          <w:p w14:paraId="14FF4431" w14:textId="0D7CDA12" w:rsidR="00AC7791" w:rsidRDefault="00AC7791" w:rsidP="002114E7">
            <w:pPr>
              <w:pStyle w:val="ListParagraph"/>
              <w:numPr>
                <w:ilvl w:val="0"/>
                <w:numId w:val="30"/>
              </w:numPr>
              <w:rPr>
                <w:bCs/>
              </w:rPr>
            </w:pPr>
            <w:r>
              <w:rPr>
                <w:bCs/>
              </w:rPr>
              <w:t xml:space="preserve">Monitor is pushed down on the base </w:t>
            </w:r>
            <w:r w:rsidR="004E28CF">
              <w:rPr>
                <w:bCs/>
              </w:rPr>
              <w:t>and wire management is complete.</w:t>
            </w:r>
          </w:p>
          <w:p w14:paraId="09C68F1A" w14:textId="77777777" w:rsidR="002F038E" w:rsidRPr="002F038E" w:rsidRDefault="002F038E" w:rsidP="002F038E">
            <w:pPr>
              <w:rPr>
                <w:bCs/>
              </w:rPr>
            </w:pPr>
          </w:p>
          <w:p w14:paraId="637FD5AC" w14:textId="5C328948" w:rsidR="004E28CF" w:rsidRDefault="004E28CF" w:rsidP="002114E7">
            <w:pPr>
              <w:pStyle w:val="ListParagraph"/>
              <w:numPr>
                <w:ilvl w:val="0"/>
                <w:numId w:val="30"/>
              </w:numPr>
              <w:rPr>
                <w:bCs/>
              </w:rPr>
            </w:pPr>
            <w:r>
              <w:rPr>
                <w:bCs/>
              </w:rPr>
              <w:t>Chair is pushed in and lowered all the way down</w:t>
            </w:r>
          </w:p>
          <w:p w14:paraId="61B64ED0" w14:textId="77777777" w:rsidR="002F038E" w:rsidRPr="002F038E" w:rsidRDefault="002F038E" w:rsidP="002F038E">
            <w:pPr>
              <w:pStyle w:val="ListParagraph"/>
              <w:rPr>
                <w:bCs/>
              </w:rPr>
            </w:pPr>
          </w:p>
          <w:p w14:paraId="6FBB843C" w14:textId="77777777" w:rsidR="00A32918" w:rsidRDefault="004E28CF" w:rsidP="00EA4BEB">
            <w:pPr>
              <w:pStyle w:val="ListParagraph"/>
              <w:numPr>
                <w:ilvl w:val="0"/>
                <w:numId w:val="30"/>
              </w:numPr>
              <w:rPr>
                <w:bCs/>
              </w:rPr>
            </w:pPr>
            <w:r w:rsidRPr="00EA4BEB">
              <w:rPr>
                <w:bCs/>
              </w:rPr>
              <w:t>Desk height read-out is showing 30”</w:t>
            </w:r>
          </w:p>
          <w:p w14:paraId="2D3A3FEF" w14:textId="71AF5E24" w:rsidR="00EA4BEB" w:rsidRPr="00EA4BEB" w:rsidRDefault="00EA4BEB" w:rsidP="00EA4BEB">
            <w:pPr>
              <w:rPr>
                <w:bCs/>
              </w:rPr>
            </w:pPr>
          </w:p>
        </w:tc>
        <w:tc>
          <w:tcPr>
            <w:tcW w:w="2310" w:type="pct"/>
            <w:vAlign w:val="center"/>
          </w:tcPr>
          <w:p w14:paraId="2EB38832" w14:textId="7EC0353A" w:rsidR="00A32918" w:rsidRDefault="00EA4BEB" w:rsidP="007F6E3A">
            <w:pPr>
              <w:jc w:val="center"/>
              <w:rPr>
                <w:b/>
                <w:noProof/>
              </w:rPr>
            </w:pPr>
            <w:r>
              <w:rPr>
                <w:b/>
                <w:noProof/>
              </w:rPr>
              <w:drawing>
                <wp:inline distT="0" distB="0" distL="0" distR="0" wp14:anchorId="53360759" wp14:editId="40EAB7A7">
                  <wp:extent cx="3001241" cy="2250374"/>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34766" cy="2275511"/>
                          </a:xfrm>
                          <a:prstGeom prst="rect">
                            <a:avLst/>
                          </a:prstGeom>
                          <a:noFill/>
                          <a:ln>
                            <a:noFill/>
                          </a:ln>
                        </pic:spPr>
                      </pic:pic>
                    </a:graphicData>
                  </a:graphic>
                </wp:inline>
              </w:drawing>
            </w:r>
          </w:p>
        </w:tc>
      </w:tr>
      <w:tr w:rsidR="00836EE1" w14:paraId="0317AF04" w14:textId="77777777" w:rsidTr="00E13961">
        <w:trPr>
          <w:trHeight w:val="395"/>
        </w:trPr>
        <w:tc>
          <w:tcPr>
            <w:tcW w:w="290" w:type="pct"/>
            <w:vAlign w:val="center"/>
          </w:tcPr>
          <w:p w14:paraId="296B6773" w14:textId="3198C673" w:rsidR="00836EE1" w:rsidRDefault="00905D34" w:rsidP="007F6E3A">
            <w:pPr>
              <w:jc w:val="center"/>
              <w:rPr>
                <w:b/>
              </w:rPr>
            </w:pPr>
            <w:r>
              <w:rPr>
                <w:b/>
              </w:rPr>
              <w:lastRenderedPageBreak/>
              <w:t>33</w:t>
            </w:r>
          </w:p>
        </w:tc>
        <w:tc>
          <w:tcPr>
            <w:tcW w:w="2399" w:type="pct"/>
            <w:vAlign w:val="center"/>
          </w:tcPr>
          <w:p w14:paraId="626902F0" w14:textId="77777777" w:rsidR="00836EE1" w:rsidRDefault="00836EE1" w:rsidP="007F6E3A">
            <w:pPr>
              <w:rPr>
                <w:bCs/>
              </w:rPr>
            </w:pPr>
            <w:r>
              <w:rPr>
                <w:bCs/>
              </w:rPr>
              <w:t>Wipe down all surfaces of the desk with a disinfectant cleaner</w:t>
            </w:r>
            <w:r w:rsidR="00A2424C">
              <w:rPr>
                <w:bCs/>
              </w:rPr>
              <w:t>:</w:t>
            </w:r>
          </w:p>
          <w:p w14:paraId="66D21D6C" w14:textId="6C27C989" w:rsidR="00A2424C" w:rsidRDefault="00A2424C" w:rsidP="00A2424C">
            <w:pPr>
              <w:pStyle w:val="ListParagraph"/>
              <w:numPr>
                <w:ilvl w:val="0"/>
                <w:numId w:val="31"/>
              </w:numPr>
              <w:rPr>
                <w:bCs/>
              </w:rPr>
            </w:pPr>
            <w:r>
              <w:rPr>
                <w:bCs/>
              </w:rPr>
              <w:t>Desk surface</w:t>
            </w:r>
          </w:p>
          <w:p w14:paraId="4D6B8CD2" w14:textId="4FA379EA" w:rsidR="00A2424C" w:rsidRDefault="00A2424C" w:rsidP="00A2424C">
            <w:pPr>
              <w:pStyle w:val="ListParagraph"/>
              <w:numPr>
                <w:ilvl w:val="0"/>
                <w:numId w:val="31"/>
              </w:numPr>
              <w:rPr>
                <w:bCs/>
              </w:rPr>
            </w:pPr>
            <w:r>
              <w:rPr>
                <w:bCs/>
              </w:rPr>
              <w:t>Desktop power module</w:t>
            </w:r>
          </w:p>
          <w:p w14:paraId="6F14F063" w14:textId="77777777" w:rsidR="00A2424C" w:rsidRDefault="00A2424C" w:rsidP="00A2424C">
            <w:pPr>
              <w:pStyle w:val="ListParagraph"/>
              <w:numPr>
                <w:ilvl w:val="0"/>
                <w:numId w:val="31"/>
              </w:numPr>
              <w:rPr>
                <w:bCs/>
              </w:rPr>
            </w:pPr>
            <w:r>
              <w:rPr>
                <w:bCs/>
              </w:rPr>
              <w:t>Keyboard &amp; mouse</w:t>
            </w:r>
          </w:p>
          <w:p w14:paraId="3CE68FEB" w14:textId="5845964E" w:rsidR="00A2424C" w:rsidRDefault="00A2424C" w:rsidP="00A2424C">
            <w:pPr>
              <w:pStyle w:val="ListParagraph"/>
              <w:numPr>
                <w:ilvl w:val="0"/>
                <w:numId w:val="31"/>
              </w:numPr>
              <w:rPr>
                <w:bCs/>
              </w:rPr>
            </w:pPr>
            <w:r>
              <w:rPr>
                <w:bCs/>
              </w:rPr>
              <w:t>Monitor</w:t>
            </w:r>
          </w:p>
          <w:p w14:paraId="186C67E5" w14:textId="478FA132" w:rsidR="00A2424C" w:rsidRPr="00A2424C" w:rsidRDefault="00A2424C" w:rsidP="00A2424C">
            <w:pPr>
              <w:pStyle w:val="ListParagraph"/>
              <w:numPr>
                <w:ilvl w:val="0"/>
                <w:numId w:val="31"/>
              </w:numPr>
              <w:rPr>
                <w:bCs/>
              </w:rPr>
            </w:pPr>
            <w:r>
              <w:rPr>
                <w:bCs/>
              </w:rPr>
              <w:t>Chair</w:t>
            </w:r>
          </w:p>
        </w:tc>
        <w:tc>
          <w:tcPr>
            <w:tcW w:w="2310" w:type="pct"/>
            <w:vAlign w:val="center"/>
          </w:tcPr>
          <w:p w14:paraId="11DA69C0" w14:textId="77777777" w:rsidR="00836EE1" w:rsidRDefault="00836EE1" w:rsidP="007F6E3A">
            <w:pPr>
              <w:jc w:val="center"/>
              <w:rPr>
                <w:b/>
                <w:noProof/>
              </w:rPr>
            </w:pPr>
          </w:p>
        </w:tc>
      </w:tr>
      <w:tr w:rsidR="00EA4BEB" w14:paraId="1B1CDAC3" w14:textId="77777777" w:rsidTr="00E13961">
        <w:trPr>
          <w:trHeight w:val="395"/>
        </w:trPr>
        <w:tc>
          <w:tcPr>
            <w:tcW w:w="290" w:type="pct"/>
            <w:vAlign w:val="center"/>
          </w:tcPr>
          <w:p w14:paraId="22271756" w14:textId="3B5D1C8E" w:rsidR="00A32918" w:rsidRDefault="00905D34" w:rsidP="007F6E3A">
            <w:pPr>
              <w:jc w:val="center"/>
              <w:rPr>
                <w:b/>
              </w:rPr>
            </w:pPr>
            <w:r>
              <w:rPr>
                <w:b/>
              </w:rPr>
              <w:t>34</w:t>
            </w:r>
          </w:p>
        </w:tc>
        <w:tc>
          <w:tcPr>
            <w:tcW w:w="2399" w:type="pct"/>
            <w:vAlign w:val="center"/>
          </w:tcPr>
          <w:p w14:paraId="4401DF38" w14:textId="77777777" w:rsidR="00A32918" w:rsidRDefault="00A32918" w:rsidP="007F6E3A">
            <w:pPr>
              <w:rPr>
                <w:bCs/>
              </w:rPr>
            </w:pPr>
            <w:r>
              <w:rPr>
                <w:bCs/>
              </w:rPr>
              <w:t>Update your Smartsheet with all necessary information:</w:t>
            </w:r>
          </w:p>
          <w:p w14:paraId="16DD3293" w14:textId="77777777" w:rsidR="00A32918" w:rsidRDefault="00A32918" w:rsidP="00A32918">
            <w:pPr>
              <w:pStyle w:val="ListParagraph"/>
              <w:numPr>
                <w:ilvl w:val="0"/>
                <w:numId w:val="28"/>
              </w:numPr>
              <w:rPr>
                <w:bCs/>
              </w:rPr>
            </w:pPr>
            <w:r>
              <w:rPr>
                <w:bCs/>
              </w:rPr>
              <w:t>Notes on the completion</w:t>
            </w:r>
          </w:p>
          <w:p w14:paraId="3EE9F2F7" w14:textId="77777777" w:rsidR="00A32918" w:rsidRDefault="00A32918" w:rsidP="00A32918">
            <w:pPr>
              <w:pStyle w:val="ListParagraph"/>
              <w:numPr>
                <w:ilvl w:val="0"/>
                <w:numId w:val="28"/>
              </w:numPr>
              <w:rPr>
                <w:bCs/>
              </w:rPr>
            </w:pPr>
            <w:r>
              <w:rPr>
                <w:bCs/>
              </w:rPr>
              <w:t>Pictures of the completed station</w:t>
            </w:r>
          </w:p>
          <w:p w14:paraId="301AC519" w14:textId="77777777" w:rsidR="00A32918" w:rsidRDefault="00A32918" w:rsidP="00A32918">
            <w:pPr>
              <w:pStyle w:val="ListParagraph"/>
              <w:numPr>
                <w:ilvl w:val="0"/>
                <w:numId w:val="28"/>
              </w:numPr>
              <w:rPr>
                <w:bCs/>
              </w:rPr>
            </w:pPr>
            <w:r>
              <w:rPr>
                <w:bCs/>
              </w:rPr>
              <w:t>Any issues with completing the job</w:t>
            </w:r>
          </w:p>
          <w:p w14:paraId="08314F1C" w14:textId="77777777" w:rsidR="00A32918" w:rsidRDefault="00A32918" w:rsidP="00A32918">
            <w:pPr>
              <w:pStyle w:val="ListParagraph"/>
              <w:numPr>
                <w:ilvl w:val="0"/>
                <w:numId w:val="28"/>
              </w:numPr>
              <w:rPr>
                <w:bCs/>
              </w:rPr>
            </w:pPr>
            <w:r>
              <w:rPr>
                <w:bCs/>
              </w:rPr>
              <w:t>Any additional stock items that were used (surge protectors, ethernet cables, etc)</w:t>
            </w:r>
          </w:p>
          <w:p w14:paraId="6C61F51D" w14:textId="77777777" w:rsidR="00D9409B" w:rsidRDefault="00D9409B" w:rsidP="00D9409B">
            <w:pPr>
              <w:rPr>
                <w:bCs/>
              </w:rPr>
            </w:pPr>
          </w:p>
          <w:p w14:paraId="0E0821FB" w14:textId="5975D7E4" w:rsidR="00D9409B" w:rsidRPr="00D9409B" w:rsidRDefault="00D9409B" w:rsidP="00D9409B">
            <w:pPr>
              <w:rPr>
                <w:bCs/>
              </w:rPr>
            </w:pPr>
            <w:r>
              <w:rPr>
                <w:bCs/>
              </w:rPr>
              <w:t>All unused equipment or IT products should be returned to the warehouse and scanned back into inventory.</w:t>
            </w:r>
          </w:p>
        </w:tc>
        <w:tc>
          <w:tcPr>
            <w:tcW w:w="2310" w:type="pct"/>
            <w:vAlign w:val="center"/>
          </w:tcPr>
          <w:p w14:paraId="690C621D" w14:textId="77777777" w:rsidR="00A32918" w:rsidRDefault="00A32918" w:rsidP="007F6E3A">
            <w:pPr>
              <w:jc w:val="center"/>
              <w:rPr>
                <w:b/>
                <w:noProof/>
              </w:rPr>
            </w:pPr>
          </w:p>
        </w:tc>
      </w:tr>
    </w:tbl>
    <w:p w14:paraId="784E78EB" w14:textId="77777777" w:rsidR="00863830" w:rsidRPr="00863830" w:rsidRDefault="00863830" w:rsidP="00863830">
      <w:pPr>
        <w:spacing w:after="0"/>
        <w:rPr>
          <w:i/>
          <w:iCs/>
        </w:rPr>
      </w:pPr>
    </w:p>
    <w:p w14:paraId="4A305A01" w14:textId="77777777" w:rsidR="00E505B1" w:rsidRDefault="00E505B1" w:rsidP="334B8B4F">
      <w:pPr>
        <w:rPr>
          <w:b/>
          <w:bCs/>
        </w:rPr>
      </w:pPr>
    </w:p>
    <w:sectPr w:rsidR="00E505B1" w:rsidSect="009A1DDE">
      <w:headerReference w:type="default" r:id="rId37"/>
      <w:footerReference w:type="default" r:id="rId3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C78DA7" w14:textId="77777777" w:rsidR="00EF0E78" w:rsidRDefault="00EF0E78" w:rsidP="00652B88">
      <w:pPr>
        <w:spacing w:after="0" w:line="240" w:lineRule="auto"/>
      </w:pPr>
      <w:r>
        <w:separator/>
      </w:r>
    </w:p>
  </w:endnote>
  <w:endnote w:type="continuationSeparator" w:id="0">
    <w:p w14:paraId="532081F8" w14:textId="77777777" w:rsidR="00EF0E78" w:rsidRDefault="00EF0E78" w:rsidP="00652B88">
      <w:pPr>
        <w:spacing w:after="0" w:line="240" w:lineRule="auto"/>
      </w:pPr>
      <w:r>
        <w:continuationSeparator/>
      </w:r>
    </w:p>
  </w:endnote>
  <w:endnote w:type="continuationNotice" w:id="1">
    <w:p w14:paraId="6F2D98DA" w14:textId="77777777" w:rsidR="00EF0E78" w:rsidRDefault="00EF0E7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1605673"/>
      <w:docPartObj>
        <w:docPartGallery w:val="Page Numbers (Bottom of Page)"/>
        <w:docPartUnique/>
      </w:docPartObj>
    </w:sdtPr>
    <w:sdtEndPr>
      <w:rPr>
        <w:noProof/>
      </w:rPr>
    </w:sdtEndPr>
    <w:sdtContent>
      <w:p w14:paraId="7928BA7A" w14:textId="127178BE" w:rsidR="00A73602" w:rsidRDefault="00A7360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7DF833" w14:textId="77777777" w:rsidR="00440A28" w:rsidRPr="00440A28" w:rsidRDefault="00440A28" w:rsidP="00440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3FB34" w14:textId="77777777" w:rsidR="00EF0E78" w:rsidRDefault="00EF0E78" w:rsidP="00652B88">
      <w:pPr>
        <w:spacing w:after="0" w:line="240" w:lineRule="auto"/>
      </w:pPr>
      <w:r>
        <w:separator/>
      </w:r>
    </w:p>
  </w:footnote>
  <w:footnote w:type="continuationSeparator" w:id="0">
    <w:p w14:paraId="66365836" w14:textId="77777777" w:rsidR="00EF0E78" w:rsidRDefault="00EF0E78" w:rsidP="00652B88">
      <w:pPr>
        <w:spacing w:after="0" w:line="240" w:lineRule="auto"/>
      </w:pPr>
      <w:r>
        <w:continuationSeparator/>
      </w:r>
    </w:p>
  </w:footnote>
  <w:footnote w:type="continuationNotice" w:id="1">
    <w:p w14:paraId="169E6E1C" w14:textId="77777777" w:rsidR="00EF0E78" w:rsidRDefault="00EF0E7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C1054" w14:textId="03401B74" w:rsidR="00652B88" w:rsidRDefault="00445261" w:rsidP="195F4E66">
    <w:pPr>
      <w:pStyle w:val="Header"/>
      <w:rPr>
        <w:b/>
        <w:bCs/>
        <w:i/>
        <w:iCs/>
        <w:noProof/>
        <w:color w:val="00A3E0"/>
        <w:sz w:val="36"/>
        <w:szCs w:val="36"/>
      </w:rPr>
    </w:pPr>
    <w:r>
      <w:rPr>
        <w:b/>
        <w:bCs/>
        <w:i/>
        <w:iCs/>
        <w:noProof/>
        <w:color w:val="00A3E0"/>
        <w:sz w:val="36"/>
        <w:szCs w:val="36"/>
      </w:rPr>
      <w:t>Agile – Single 32” Lenovo Installation</w:t>
    </w:r>
    <w:r w:rsidR="00F902B3">
      <w:rPr>
        <w:b/>
        <w:bCs/>
        <w:i/>
        <w:iCs/>
        <w:noProof/>
        <w:color w:val="00A3E0"/>
        <w:sz w:val="36"/>
        <w:szCs w:val="36"/>
      </w:rPr>
      <w:t xml:space="preserve"> </w:t>
    </w:r>
    <w:r w:rsidR="00447E6C">
      <w:rPr>
        <w:b/>
        <w:bCs/>
        <w:i/>
        <w:iCs/>
        <w:noProof/>
        <w:color w:val="00A3E0"/>
        <w:sz w:val="36"/>
        <w:szCs w:val="36"/>
      </w:rPr>
      <w:t>SOP</w:t>
    </w:r>
  </w:p>
  <w:p w14:paraId="56B6619F" w14:textId="5A3C99E6" w:rsidR="00652B88" w:rsidRPr="00902485" w:rsidRDefault="7667F8AC" w:rsidP="195F4E66">
    <w:pPr>
      <w:pStyle w:val="Header"/>
      <w:jc w:val="right"/>
      <w:rPr>
        <w:b/>
        <w:bCs/>
        <w:i/>
        <w:iCs/>
        <w:color w:val="00A3E0"/>
      </w:rPr>
    </w:pPr>
    <w:r>
      <w:tab/>
    </w:r>
    <w:r w:rsidR="5C4D8BE4" w:rsidRPr="5C4D8BE4">
      <w:rPr>
        <w:b/>
        <w:bCs/>
        <w:i/>
        <w:iCs/>
        <w:color w:val="00A3E0"/>
      </w:rPr>
      <w:t xml:space="preserve">      </w:t>
    </w:r>
    <w:r>
      <w:tab/>
    </w:r>
    <w:r>
      <w:tab/>
    </w:r>
    <w:r>
      <w:tab/>
    </w:r>
    <w:r w:rsidR="5C4D8BE4">
      <w:rPr>
        <w:noProof/>
      </w:rPr>
      <w:drawing>
        <wp:inline distT="0" distB="0" distL="0" distR="0" wp14:anchorId="3FAC81CB" wp14:editId="4854CE17">
          <wp:extent cx="2208068" cy="952500"/>
          <wp:effectExtent l="0" t="0" r="1905" b="0"/>
          <wp:docPr id="292242602" name="Picture 29224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242602"/>
                  <pic:cNvPicPr/>
                </pic:nvPicPr>
                <pic:blipFill>
                  <a:blip r:embed="rId1">
                    <a:extLst>
                      <a:ext uri="{28A0092B-C50C-407E-A947-70E740481C1C}">
                        <a14:useLocalDpi xmlns:a14="http://schemas.microsoft.com/office/drawing/2010/main" val="0"/>
                      </a:ext>
                    </a:extLst>
                  </a:blip>
                  <a:stretch>
                    <a:fillRect/>
                  </a:stretch>
                </pic:blipFill>
                <pic:spPr>
                  <a:xfrm>
                    <a:off x="0" y="0"/>
                    <a:ext cx="2208068" cy="952500"/>
                  </a:xfrm>
                  <a:prstGeom prst="rect">
                    <a:avLst/>
                  </a:prstGeom>
                </pic:spPr>
              </pic:pic>
            </a:graphicData>
          </a:graphic>
        </wp:inline>
      </w:drawing>
    </w:r>
  </w:p>
  <w:p w14:paraId="2DCBF624" w14:textId="77777777" w:rsidR="00652B88" w:rsidRPr="00902485" w:rsidRDefault="00652B88">
    <w:pPr>
      <w:pStyle w:val="Header"/>
      <w:rPr>
        <w:color w:val="00A3E0"/>
      </w:rPr>
    </w:pPr>
    <w:r w:rsidRPr="00902485">
      <w:rPr>
        <w:color w:val="00A3E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33512"/>
    <w:multiLevelType w:val="hybridMultilevel"/>
    <w:tmpl w:val="4B22B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353383"/>
    <w:multiLevelType w:val="hybridMultilevel"/>
    <w:tmpl w:val="C6EE1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508A8"/>
    <w:multiLevelType w:val="hybridMultilevel"/>
    <w:tmpl w:val="A95A7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937B2C"/>
    <w:multiLevelType w:val="hybridMultilevel"/>
    <w:tmpl w:val="1DF6B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3163BA"/>
    <w:multiLevelType w:val="hybridMultilevel"/>
    <w:tmpl w:val="5C2C6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BE4ACB"/>
    <w:multiLevelType w:val="hybridMultilevel"/>
    <w:tmpl w:val="244AB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415534"/>
    <w:multiLevelType w:val="hybridMultilevel"/>
    <w:tmpl w:val="DB526F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A53270"/>
    <w:multiLevelType w:val="hybridMultilevel"/>
    <w:tmpl w:val="401CC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CE3BDB"/>
    <w:multiLevelType w:val="hybridMultilevel"/>
    <w:tmpl w:val="0FCA0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B16802"/>
    <w:multiLevelType w:val="hybridMultilevel"/>
    <w:tmpl w:val="A18E3B6C"/>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0" w15:restartNumberingAfterBreak="0">
    <w:nsid w:val="376B4EB0"/>
    <w:multiLevelType w:val="hybridMultilevel"/>
    <w:tmpl w:val="E2BE5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834202"/>
    <w:multiLevelType w:val="hybridMultilevel"/>
    <w:tmpl w:val="32DEF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341649"/>
    <w:multiLevelType w:val="hybridMultilevel"/>
    <w:tmpl w:val="4832F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B24AA2"/>
    <w:multiLevelType w:val="hybridMultilevel"/>
    <w:tmpl w:val="C0FE6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F35BCC"/>
    <w:multiLevelType w:val="hybridMultilevel"/>
    <w:tmpl w:val="E660968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5" w15:restartNumberingAfterBreak="0">
    <w:nsid w:val="47BC3F4D"/>
    <w:multiLevelType w:val="hybridMultilevel"/>
    <w:tmpl w:val="497C7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A45854"/>
    <w:multiLevelType w:val="hybridMultilevel"/>
    <w:tmpl w:val="B4E8D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641D1C"/>
    <w:multiLevelType w:val="hybridMultilevel"/>
    <w:tmpl w:val="ED06C3A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8" w15:restartNumberingAfterBreak="0">
    <w:nsid w:val="4F152344"/>
    <w:multiLevelType w:val="hybridMultilevel"/>
    <w:tmpl w:val="5AA4B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41771A"/>
    <w:multiLevelType w:val="hybridMultilevel"/>
    <w:tmpl w:val="CA549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481BD1"/>
    <w:multiLevelType w:val="hybridMultilevel"/>
    <w:tmpl w:val="BA9A20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22425D"/>
    <w:multiLevelType w:val="hybridMultilevel"/>
    <w:tmpl w:val="7A36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AD7650"/>
    <w:multiLevelType w:val="hybridMultilevel"/>
    <w:tmpl w:val="52920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CD5DA7"/>
    <w:multiLevelType w:val="hybridMultilevel"/>
    <w:tmpl w:val="1B249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ED3F75"/>
    <w:multiLevelType w:val="hybridMultilevel"/>
    <w:tmpl w:val="3D4E2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E30EC8"/>
    <w:multiLevelType w:val="hybridMultilevel"/>
    <w:tmpl w:val="72908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D45279"/>
    <w:multiLevelType w:val="hybridMultilevel"/>
    <w:tmpl w:val="42201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032791"/>
    <w:multiLevelType w:val="hybridMultilevel"/>
    <w:tmpl w:val="29564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641F22"/>
    <w:multiLevelType w:val="hybridMultilevel"/>
    <w:tmpl w:val="21CCFD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A106EF"/>
    <w:multiLevelType w:val="hybridMultilevel"/>
    <w:tmpl w:val="61684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9F135D"/>
    <w:multiLevelType w:val="hybridMultilevel"/>
    <w:tmpl w:val="FC9EE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EE3BD7"/>
    <w:multiLevelType w:val="hybridMultilevel"/>
    <w:tmpl w:val="CF3E3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0"/>
  </w:num>
  <w:num w:numId="3">
    <w:abstractNumId w:val="19"/>
  </w:num>
  <w:num w:numId="4">
    <w:abstractNumId w:val="0"/>
  </w:num>
  <w:num w:numId="5">
    <w:abstractNumId w:val="22"/>
  </w:num>
  <w:num w:numId="6">
    <w:abstractNumId w:val="5"/>
  </w:num>
  <w:num w:numId="7">
    <w:abstractNumId w:val="2"/>
  </w:num>
  <w:num w:numId="8">
    <w:abstractNumId w:val="17"/>
  </w:num>
  <w:num w:numId="9">
    <w:abstractNumId w:val="12"/>
  </w:num>
  <w:num w:numId="10">
    <w:abstractNumId w:val="27"/>
  </w:num>
  <w:num w:numId="11">
    <w:abstractNumId w:val="15"/>
  </w:num>
  <w:num w:numId="12">
    <w:abstractNumId w:val="30"/>
  </w:num>
  <w:num w:numId="13">
    <w:abstractNumId w:val="3"/>
  </w:num>
  <w:num w:numId="14">
    <w:abstractNumId w:val="9"/>
  </w:num>
  <w:num w:numId="15">
    <w:abstractNumId w:val="31"/>
  </w:num>
  <w:num w:numId="16">
    <w:abstractNumId w:val="14"/>
  </w:num>
  <w:num w:numId="17">
    <w:abstractNumId w:val="16"/>
  </w:num>
  <w:num w:numId="18">
    <w:abstractNumId w:val="25"/>
  </w:num>
  <w:num w:numId="19">
    <w:abstractNumId w:val="23"/>
  </w:num>
  <w:num w:numId="20">
    <w:abstractNumId w:val="8"/>
  </w:num>
  <w:num w:numId="21">
    <w:abstractNumId w:val="1"/>
  </w:num>
  <w:num w:numId="22">
    <w:abstractNumId w:val="10"/>
  </w:num>
  <w:num w:numId="23">
    <w:abstractNumId w:val="28"/>
  </w:num>
  <w:num w:numId="24">
    <w:abstractNumId w:val="26"/>
  </w:num>
  <w:num w:numId="25">
    <w:abstractNumId w:val="21"/>
  </w:num>
  <w:num w:numId="26">
    <w:abstractNumId w:val="13"/>
  </w:num>
  <w:num w:numId="27">
    <w:abstractNumId w:val="11"/>
  </w:num>
  <w:num w:numId="28">
    <w:abstractNumId w:val="4"/>
  </w:num>
  <w:num w:numId="29">
    <w:abstractNumId w:val="7"/>
  </w:num>
  <w:num w:numId="30">
    <w:abstractNumId w:val="6"/>
  </w:num>
  <w:num w:numId="31">
    <w:abstractNumId w:val="29"/>
  </w:num>
  <w:num w:numId="32">
    <w:abstractNumId w:val="2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3F6B"/>
    <w:rsid w:val="00001E75"/>
    <w:rsid w:val="000038D9"/>
    <w:rsid w:val="000132B5"/>
    <w:rsid w:val="00016C45"/>
    <w:rsid w:val="00022600"/>
    <w:rsid w:val="00024EAB"/>
    <w:rsid w:val="0003039A"/>
    <w:rsid w:val="00030764"/>
    <w:rsid w:val="00031239"/>
    <w:rsid w:val="00034BF0"/>
    <w:rsid w:val="00036E0E"/>
    <w:rsid w:val="0004718C"/>
    <w:rsid w:val="000507BE"/>
    <w:rsid w:val="00054883"/>
    <w:rsid w:val="00054977"/>
    <w:rsid w:val="000552DF"/>
    <w:rsid w:val="00055E76"/>
    <w:rsid w:val="00061F8B"/>
    <w:rsid w:val="00065B23"/>
    <w:rsid w:val="0007397F"/>
    <w:rsid w:val="000740DD"/>
    <w:rsid w:val="0008519F"/>
    <w:rsid w:val="000872E2"/>
    <w:rsid w:val="0008731E"/>
    <w:rsid w:val="000902B8"/>
    <w:rsid w:val="00095B1A"/>
    <w:rsid w:val="00097BB4"/>
    <w:rsid w:val="000A02E6"/>
    <w:rsid w:val="000A2FCF"/>
    <w:rsid w:val="000A358E"/>
    <w:rsid w:val="000A4A7C"/>
    <w:rsid w:val="000B1222"/>
    <w:rsid w:val="000B16C4"/>
    <w:rsid w:val="000B2065"/>
    <w:rsid w:val="000B67A6"/>
    <w:rsid w:val="000B68B3"/>
    <w:rsid w:val="000C38A9"/>
    <w:rsid w:val="000C666F"/>
    <w:rsid w:val="000C696D"/>
    <w:rsid w:val="000D3F2C"/>
    <w:rsid w:val="000E1ED7"/>
    <w:rsid w:val="000E2933"/>
    <w:rsid w:val="000E7B80"/>
    <w:rsid w:val="000F0FC9"/>
    <w:rsid w:val="000F3142"/>
    <w:rsid w:val="000F3CB3"/>
    <w:rsid w:val="000F3E8A"/>
    <w:rsid w:val="000F5EB1"/>
    <w:rsid w:val="000F77B2"/>
    <w:rsid w:val="0010206F"/>
    <w:rsid w:val="00107E01"/>
    <w:rsid w:val="001158BA"/>
    <w:rsid w:val="00122DDF"/>
    <w:rsid w:val="00126FF7"/>
    <w:rsid w:val="00131C04"/>
    <w:rsid w:val="00133124"/>
    <w:rsid w:val="00137C97"/>
    <w:rsid w:val="00141EDB"/>
    <w:rsid w:val="00145208"/>
    <w:rsid w:val="00147BA0"/>
    <w:rsid w:val="00160699"/>
    <w:rsid w:val="00160D8D"/>
    <w:rsid w:val="00162E97"/>
    <w:rsid w:val="001666B3"/>
    <w:rsid w:val="001703F8"/>
    <w:rsid w:val="0017072D"/>
    <w:rsid w:val="00172050"/>
    <w:rsid w:val="00172EFD"/>
    <w:rsid w:val="00173589"/>
    <w:rsid w:val="00175713"/>
    <w:rsid w:val="001807A0"/>
    <w:rsid w:val="0018304A"/>
    <w:rsid w:val="00184A36"/>
    <w:rsid w:val="00184AF2"/>
    <w:rsid w:val="001869C4"/>
    <w:rsid w:val="00187733"/>
    <w:rsid w:val="00191DBF"/>
    <w:rsid w:val="001B45F7"/>
    <w:rsid w:val="001C7870"/>
    <w:rsid w:val="001D1402"/>
    <w:rsid w:val="001D347E"/>
    <w:rsid w:val="001D4A67"/>
    <w:rsid w:val="001D6E34"/>
    <w:rsid w:val="001E0EA2"/>
    <w:rsid w:val="001E5063"/>
    <w:rsid w:val="001E5B03"/>
    <w:rsid w:val="001E78A1"/>
    <w:rsid w:val="001F3EF9"/>
    <w:rsid w:val="001F5911"/>
    <w:rsid w:val="0020306E"/>
    <w:rsid w:val="002065DF"/>
    <w:rsid w:val="0020750E"/>
    <w:rsid w:val="0021024B"/>
    <w:rsid w:val="00210CE2"/>
    <w:rsid w:val="002114E7"/>
    <w:rsid w:val="00214054"/>
    <w:rsid w:val="00215048"/>
    <w:rsid w:val="00216371"/>
    <w:rsid w:val="00217B48"/>
    <w:rsid w:val="00224C3F"/>
    <w:rsid w:val="00226BBA"/>
    <w:rsid w:val="00226E64"/>
    <w:rsid w:val="00227892"/>
    <w:rsid w:val="0023106D"/>
    <w:rsid w:val="00232DA6"/>
    <w:rsid w:val="00233789"/>
    <w:rsid w:val="00235B57"/>
    <w:rsid w:val="00235FA0"/>
    <w:rsid w:val="002372E8"/>
    <w:rsid w:val="00244D64"/>
    <w:rsid w:val="002470CB"/>
    <w:rsid w:val="00252193"/>
    <w:rsid w:val="00252EE5"/>
    <w:rsid w:val="0025323C"/>
    <w:rsid w:val="00253CB4"/>
    <w:rsid w:val="00255C03"/>
    <w:rsid w:val="00266B83"/>
    <w:rsid w:val="00271C88"/>
    <w:rsid w:val="002732C5"/>
    <w:rsid w:val="002777BF"/>
    <w:rsid w:val="00277AC9"/>
    <w:rsid w:val="00287989"/>
    <w:rsid w:val="002918D4"/>
    <w:rsid w:val="002941B8"/>
    <w:rsid w:val="0029535C"/>
    <w:rsid w:val="00296AB1"/>
    <w:rsid w:val="0029776C"/>
    <w:rsid w:val="002A0690"/>
    <w:rsid w:val="002A17DE"/>
    <w:rsid w:val="002A1C48"/>
    <w:rsid w:val="002A56F7"/>
    <w:rsid w:val="002A6C6D"/>
    <w:rsid w:val="002B2152"/>
    <w:rsid w:val="002B5DC5"/>
    <w:rsid w:val="002B6036"/>
    <w:rsid w:val="002C2741"/>
    <w:rsid w:val="002C30FF"/>
    <w:rsid w:val="002C5290"/>
    <w:rsid w:val="002C7249"/>
    <w:rsid w:val="002C7EBC"/>
    <w:rsid w:val="002D0814"/>
    <w:rsid w:val="002D4785"/>
    <w:rsid w:val="002D7C21"/>
    <w:rsid w:val="002E6BD9"/>
    <w:rsid w:val="002E6F01"/>
    <w:rsid w:val="002E7701"/>
    <w:rsid w:val="002F038E"/>
    <w:rsid w:val="002F04CD"/>
    <w:rsid w:val="002F05C4"/>
    <w:rsid w:val="002F4C92"/>
    <w:rsid w:val="002F7A35"/>
    <w:rsid w:val="003144AE"/>
    <w:rsid w:val="00321CA7"/>
    <w:rsid w:val="003232DF"/>
    <w:rsid w:val="0032584B"/>
    <w:rsid w:val="00331682"/>
    <w:rsid w:val="00332821"/>
    <w:rsid w:val="003331CA"/>
    <w:rsid w:val="00333B96"/>
    <w:rsid w:val="00334672"/>
    <w:rsid w:val="003377E4"/>
    <w:rsid w:val="00342A51"/>
    <w:rsid w:val="00345D93"/>
    <w:rsid w:val="00347A2B"/>
    <w:rsid w:val="00352181"/>
    <w:rsid w:val="00355DD8"/>
    <w:rsid w:val="0035673B"/>
    <w:rsid w:val="0035791A"/>
    <w:rsid w:val="00357C28"/>
    <w:rsid w:val="00367D16"/>
    <w:rsid w:val="00370384"/>
    <w:rsid w:val="00373767"/>
    <w:rsid w:val="00375F0D"/>
    <w:rsid w:val="0037753D"/>
    <w:rsid w:val="00380D11"/>
    <w:rsid w:val="00381C1B"/>
    <w:rsid w:val="003867D0"/>
    <w:rsid w:val="003909BB"/>
    <w:rsid w:val="0039151B"/>
    <w:rsid w:val="003A0570"/>
    <w:rsid w:val="003A3F4A"/>
    <w:rsid w:val="003A7179"/>
    <w:rsid w:val="003B049F"/>
    <w:rsid w:val="003B3E0E"/>
    <w:rsid w:val="003B61BA"/>
    <w:rsid w:val="003B9E7D"/>
    <w:rsid w:val="003C121E"/>
    <w:rsid w:val="003C132F"/>
    <w:rsid w:val="003C2163"/>
    <w:rsid w:val="003E21F8"/>
    <w:rsid w:val="003E250F"/>
    <w:rsid w:val="003E77EE"/>
    <w:rsid w:val="003F0D2D"/>
    <w:rsid w:val="003F220B"/>
    <w:rsid w:val="004119E6"/>
    <w:rsid w:val="00412393"/>
    <w:rsid w:val="004161F5"/>
    <w:rsid w:val="0041732A"/>
    <w:rsid w:val="00420028"/>
    <w:rsid w:val="00421C3E"/>
    <w:rsid w:val="004251DF"/>
    <w:rsid w:val="00425DAA"/>
    <w:rsid w:val="00426AC7"/>
    <w:rsid w:val="0043070A"/>
    <w:rsid w:val="00430A96"/>
    <w:rsid w:val="00433C7C"/>
    <w:rsid w:val="00440A28"/>
    <w:rsid w:val="00445261"/>
    <w:rsid w:val="00447E6C"/>
    <w:rsid w:val="00450301"/>
    <w:rsid w:val="004522E8"/>
    <w:rsid w:val="00454A3B"/>
    <w:rsid w:val="00454E01"/>
    <w:rsid w:val="00455E99"/>
    <w:rsid w:val="00457055"/>
    <w:rsid w:val="00464777"/>
    <w:rsid w:val="0046621A"/>
    <w:rsid w:val="00480111"/>
    <w:rsid w:val="00482CB8"/>
    <w:rsid w:val="004839E9"/>
    <w:rsid w:val="004912DD"/>
    <w:rsid w:val="00491C5D"/>
    <w:rsid w:val="00493B15"/>
    <w:rsid w:val="004A62FB"/>
    <w:rsid w:val="004B1638"/>
    <w:rsid w:val="004B3678"/>
    <w:rsid w:val="004B3A43"/>
    <w:rsid w:val="004B43C8"/>
    <w:rsid w:val="004B7D2C"/>
    <w:rsid w:val="004C0435"/>
    <w:rsid w:val="004C2920"/>
    <w:rsid w:val="004C43AE"/>
    <w:rsid w:val="004C5A4A"/>
    <w:rsid w:val="004C5C94"/>
    <w:rsid w:val="004C664C"/>
    <w:rsid w:val="004C74E0"/>
    <w:rsid w:val="004D06FC"/>
    <w:rsid w:val="004D0EE2"/>
    <w:rsid w:val="004D6297"/>
    <w:rsid w:val="004D7E6C"/>
    <w:rsid w:val="004E1426"/>
    <w:rsid w:val="004E28CF"/>
    <w:rsid w:val="004E28DE"/>
    <w:rsid w:val="004E4AC0"/>
    <w:rsid w:val="004E78DA"/>
    <w:rsid w:val="004E7EB4"/>
    <w:rsid w:val="004F4495"/>
    <w:rsid w:val="004F6B27"/>
    <w:rsid w:val="004F7819"/>
    <w:rsid w:val="005015D5"/>
    <w:rsid w:val="00502A4A"/>
    <w:rsid w:val="00503751"/>
    <w:rsid w:val="00506DB8"/>
    <w:rsid w:val="00512A23"/>
    <w:rsid w:val="0051793C"/>
    <w:rsid w:val="00517AD5"/>
    <w:rsid w:val="005201EE"/>
    <w:rsid w:val="00520593"/>
    <w:rsid w:val="00522A53"/>
    <w:rsid w:val="00523F66"/>
    <w:rsid w:val="00527582"/>
    <w:rsid w:val="00530AC2"/>
    <w:rsid w:val="005356DE"/>
    <w:rsid w:val="00537D19"/>
    <w:rsid w:val="005406B4"/>
    <w:rsid w:val="00541767"/>
    <w:rsid w:val="00543334"/>
    <w:rsid w:val="00544502"/>
    <w:rsid w:val="00546A3A"/>
    <w:rsid w:val="00551246"/>
    <w:rsid w:val="00560767"/>
    <w:rsid w:val="00571A4A"/>
    <w:rsid w:val="00574394"/>
    <w:rsid w:val="00581F3E"/>
    <w:rsid w:val="0058290F"/>
    <w:rsid w:val="00582D68"/>
    <w:rsid w:val="005873D9"/>
    <w:rsid w:val="00590F9B"/>
    <w:rsid w:val="00591E00"/>
    <w:rsid w:val="00592B59"/>
    <w:rsid w:val="00594D79"/>
    <w:rsid w:val="005A32B9"/>
    <w:rsid w:val="005A6444"/>
    <w:rsid w:val="005B7F54"/>
    <w:rsid w:val="005C0285"/>
    <w:rsid w:val="005C3878"/>
    <w:rsid w:val="005C534F"/>
    <w:rsid w:val="005C6CAC"/>
    <w:rsid w:val="005D1E2A"/>
    <w:rsid w:val="005D3736"/>
    <w:rsid w:val="005D37A9"/>
    <w:rsid w:val="005D4E46"/>
    <w:rsid w:val="005D51ED"/>
    <w:rsid w:val="005D5877"/>
    <w:rsid w:val="005D6098"/>
    <w:rsid w:val="005E1B9C"/>
    <w:rsid w:val="005E28CE"/>
    <w:rsid w:val="005E2C5C"/>
    <w:rsid w:val="005E4F0D"/>
    <w:rsid w:val="005E61C4"/>
    <w:rsid w:val="005F306B"/>
    <w:rsid w:val="005F63D3"/>
    <w:rsid w:val="006002EC"/>
    <w:rsid w:val="006014F3"/>
    <w:rsid w:val="0060267B"/>
    <w:rsid w:val="00607419"/>
    <w:rsid w:val="00610CB6"/>
    <w:rsid w:val="00612156"/>
    <w:rsid w:val="00614D9E"/>
    <w:rsid w:val="006152A5"/>
    <w:rsid w:val="00615C6E"/>
    <w:rsid w:val="006178D6"/>
    <w:rsid w:val="0062182E"/>
    <w:rsid w:val="00623FD2"/>
    <w:rsid w:val="0062503D"/>
    <w:rsid w:val="00625EA6"/>
    <w:rsid w:val="00640373"/>
    <w:rsid w:val="006406CC"/>
    <w:rsid w:val="0064760A"/>
    <w:rsid w:val="0065158D"/>
    <w:rsid w:val="00652505"/>
    <w:rsid w:val="00652B88"/>
    <w:rsid w:val="00655076"/>
    <w:rsid w:val="00656BF1"/>
    <w:rsid w:val="0066042B"/>
    <w:rsid w:val="00661C1B"/>
    <w:rsid w:val="006627F5"/>
    <w:rsid w:val="00670951"/>
    <w:rsid w:val="00670E27"/>
    <w:rsid w:val="00672314"/>
    <w:rsid w:val="006729A1"/>
    <w:rsid w:val="00683E94"/>
    <w:rsid w:val="006914CC"/>
    <w:rsid w:val="00693D2A"/>
    <w:rsid w:val="006A454A"/>
    <w:rsid w:val="006A700A"/>
    <w:rsid w:val="006B30C8"/>
    <w:rsid w:val="006B311C"/>
    <w:rsid w:val="006B7913"/>
    <w:rsid w:val="006C3D43"/>
    <w:rsid w:val="006C3DAB"/>
    <w:rsid w:val="006D2499"/>
    <w:rsid w:val="006D5FFF"/>
    <w:rsid w:val="006D6469"/>
    <w:rsid w:val="006E1EA6"/>
    <w:rsid w:val="006E44F1"/>
    <w:rsid w:val="006E625A"/>
    <w:rsid w:val="006E7DAE"/>
    <w:rsid w:val="006F1752"/>
    <w:rsid w:val="006F332A"/>
    <w:rsid w:val="006F3944"/>
    <w:rsid w:val="00701982"/>
    <w:rsid w:val="00702961"/>
    <w:rsid w:val="00703C94"/>
    <w:rsid w:val="007046E1"/>
    <w:rsid w:val="00704D93"/>
    <w:rsid w:val="007139E7"/>
    <w:rsid w:val="00717B44"/>
    <w:rsid w:val="0072641C"/>
    <w:rsid w:val="0073570F"/>
    <w:rsid w:val="0073620B"/>
    <w:rsid w:val="007365B3"/>
    <w:rsid w:val="0073731C"/>
    <w:rsid w:val="0074059E"/>
    <w:rsid w:val="00741A00"/>
    <w:rsid w:val="007436BE"/>
    <w:rsid w:val="00765AD3"/>
    <w:rsid w:val="007667A3"/>
    <w:rsid w:val="007806BC"/>
    <w:rsid w:val="00782882"/>
    <w:rsid w:val="0078711A"/>
    <w:rsid w:val="0079291A"/>
    <w:rsid w:val="00795BCA"/>
    <w:rsid w:val="00796F71"/>
    <w:rsid w:val="0079702C"/>
    <w:rsid w:val="007973DF"/>
    <w:rsid w:val="007A4584"/>
    <w:rsid w:val="007A648A"/>
    <w:rsid w:val="007B2854"/>
    <w:rsid w:val="007B4006"/>
    <w:rsid w:val="007B4A04"/>
    <w:rsid w:val="007C4970"/>
    <w:rsid w:val="007C7597"/>
    <w:rsid w:val="007D5878"/>
    <w:rsid w:val="007E5107"/>
    <w:rsid w:val="007F1F5F"/>
    <w:rsid w:val="007F6258"/>
    <w:rsid w:val="007F6B65"/>
    <w:rsid w:val="007F6C28"/>
    <w:rsid w:val="00802AE8"/>
    <w:rsid w:val="00816044"/>
    <w:rsid w:val="008218C7"/>
    <w:rsid w:val="008321CC"/>
    <w:rsid w:val="00836EE1"/>
    <w:rsid w:val="008373E3"/>
    <w:rsid w:val="0083749A"/>
    <w:rsid w:val="00847EA7"/>
    <w:rsid w:val="0085082B"/>
    <w:rsid w:val="00851324"/>
    <w:rsid w:val="00852C28"/>
    <w:rsid w:val="008539FB"/>
    <w:rsid w:val="0085668D"/>
    <w:rsid w:val="00863830"/>
    <w:rsid w:val="00863A7E"/>
    <w:rsid w:val="00866341"/>
    <w:rsid w:val="00872C37"/>
    <w:rsid w:val="0087335A"/>
    <w:rsid w:val="00877C5D"/>
    <w:rsid w:val="008814B3"/>
    <w:rsid w:val="0088387D"/>
    <w:rsid w:val="00884165"/>
    <w:rsid w:val="00885044"/>
    <w:rsid w:val="00887298"/>
    <w:rsid w:val="00891295"/>
    <w:rsid w:val="00895767"/>
    <w:rsid w:val="008A051B"/>
    <w:rsid w:val="008B20DA"/>
    <w:rsid w:val="008C359F"/>
    <w:rsid w:val="008C507A"/>
    <w:rsid w:val="008C5239"/>
    <w:rsid w:val="008C6500"/>
    <w:rsid w:val="008C6EE7"/>
    <w:rsid w:val="008CCEEF"/>
    <w:rsid w:val="008E449D"/>
    <w:rsid w:val="008F2EDE"/>
    <w:rsid w:val="008F3674"/>
    <w:rsid w:val="008F3765"/>
    <w:rsid w:val="008F6A07"/>
    <w:rsid w:val="009012CD"/>
    <w:rsid w:val="00902485"/>
    <w:rsid w:val="00903030"/>
    <w:rsid w:val="00903B1E"/>
    <w:rsid w:val="00904F87"/>
    <w:rsid w:val="00905D34"/>
    <w:rsid w:val="00907861"/>
    <w:rsid w:val="00912DE9"/>
    <w:rsid w:val="00920B26"/>
    <w:rsid w:val="00922CB7"/>
    <w:rsid w:val="00923FA2"/>
    <w:rsid w:val="0092708A"/>
    <w:rsid w:val="009276F5"/>
    <w:rsid w:val="00931BC0"/>
    <w:rsid w:val="00933F86"/>
    <w:rsid w:val="00937DDC"/>
    <w:rsid w:val="009409DA"/>
    <w:rsid w:val="00943093"/>
    <w:rsid w:val="00946A7A"/>
    <w:rsid w:val="00946D80"/>
    <w:rsid w:val="00956890"/>
    <w:rsid w:val="00957E65"/>
    <w:rsid w:val="00962798"/>
    <w:rsid w:val="00971E38"/>
    <w:rsid w:val="00975955"/>
    <w:rsid w:val="00975E00"/>
    <w:rsid w:val="009846DA"/>
    <w:rsid w:val="00991993"/>
    <w:rsid w:val="00994440"/>
    <w:rsid w:val="00995B9F"/>
    <w:rsid w:val="00996F30"/>
    <w:rsid w:val="009A143B"/>
    <w:rsid w:val="009A1DDE"/>
    <w:rsid w:val="009A1DF2"/>
    <w:rsid w:val="009A3107"/>
    <w:rsid w:val="009A6E7A"/>
    <w:rsid w:val="009B1098"/>
    <w:rsid w:val="009B4B8C"/>
    <w:rsid w:val="009C2404"/>
    <w:rsid w:val="009C4D11"/>
    <w:rsid w:val="009D001E"/>
    <w:rsid w:val="009D3127"/>
    <w:rsid w:val="009F3DFD"/>
    <w:rsid w:val="009F4786"/>
    <w:rsid w:val="00A01BBF"/>
    <w:rsid w:val="00A0221A"/>
    <w:rsid w:val="00A02CE6"/>
    <w:rsid w:val="00A06AC1"/>
    <w:rsid w:val="00A12704"/>
    <w:rsid w:val="00A16F66"/>
    <w:rsid w:val="00A217F4"/>
    <w:rsid w:val="00A23173"/>
    <w:rsid w:val="00A2424C"/>
    <w:rsid w:val="00A25AB0"/>
    <w:rsid w:val="00A25EF9"/>
    <w:rsid w:val="00A2607F"/>
    <w:rsid w:val="00A26EA7"/>
    <w:rsid w:val="00A27588"/>
    <w:rsid w:val="00A2775F"/>
    <w:rsid w:val="00A32918"/>
    <w:rsid w:val="00A3430A"/>
    <w:rsid w:val="00A34AB2"/>
    <w:rsid w:val="00A37CCF"/>
    <w:rsid w:val="00A4001C"/>
    <w:rsid w:val="00A40146"/>
    <w:rsid w:val="00A42E30"/>
    <w:rsid w:val="00A505D5"/>
    <w:rsid w:val="00A51319"/>
    <w:rsid w:val="00A539DD"/>
    <w:rsid w:val="00A53DEB"/>
    <w:rsid w:val="00A5761D"/>
    <w:rsid w:val="00A6287A"/>
    <w:rsid w:val="00A67B5F"/>
    <w:rsid w:val="00A70E90"/>
    <w:rsid w:val="00A73602"/>
    <w:rsid w:val="00A74836"/>
    <w:rsid w:val="00A74837"/>
    <w:rsid w:val="00A76C9B"/>
    <w:rsid w:val="00A8117D"/>
    <w:rsid w:val="00A81878"/>
    <w:rsid w:val="00A8395D"/>
    <w:rsid w:val="00A90A66"/>
    <w:rsid w:val="00A94FEB"/>
    <w:rsid w:val="00AA0B95"/>
    <w:rsid w:val="00AA1182"/>
    <w:rsid w:val="00AA1431"/>
    <w:rsid w:val="00AA3A05"/>
    <w:rsid w:val="00AA7C9C"/>
    <w:rsid w:val="00AB340B"/>
    <w:rsid w:val="00AB38E7"/>
    <w:rsid w:val="00AB3D88"/>
    <w:rsid w:val="00AB4324"/>
    <w:rsid w:val="00AB4A8D"/>
    <w:rsid w:val="00AB65DD"/>
    <w:rsid w:val="00AC26D0"/>
    <w:rsid w:val="00AC296E"/>
    <w:rsid w:val="00AC6223"/>
    <w:rsid w:val="00AC7791"/>
    <w:rsid w:val="00AD0E37"/>
    <w:rsid w:val="00AD12C9"/>
    <w:rsid w:val="00AE0208"/>
    <w:rsid w:val="00AE224C"/>
    <w:rsid w:val="00AF2F44"/>
    <w:rsid w:val="00AF3C98"/>
    <w:rsid w:val="00AF457C"/>
    <w:rsid w:val="00AF6715"/>
    <w:rsid w:val="00AF6F13"/>
    <w:rsid w:val="00B06577"/>
    <w:rsid w:val="00B12209"/>
    <w:rsid w:val="00B13BEE"/>
    <w:rsid w:val="00B23FBD"/>
    <w:rsid w:val="00B24F7F"/>
    <w:rsid w:val="00B25DBB"/>
    <w:rsid w:val="00B27A19"/>
    <w:rsid w:val="00B36274"/>
    <w:rsid w:val="00B372C5"/>
    <w:rsid w:val="00B422A3"/>
    <w:rsid w:val="00B430F4"/>
    <w:rsid w:val="00B50373"/>
    <w:rsid w:val="00B51CC0"/>
    <w:rsid w:val="00B52C7F"/>
    <w:rsid w:val="00B53F2E"/>
    <w:rsid w:val="00B55007"/>
    <w:rsid w:val="00B5759C"/>
    <w:rsid w:val="00B601E6"/>
    <w:rsid w:val="00B608B5"/>
    <w:rsid w:val="00B65D6E"/>
    <w:rsid w:val="00B7149C"/>
    <w:rsid w:val="00B71E3E"/>
    <w:rsid w:val="00B7688C"/>
    <w:rsid w:val="00B77984"/>
    <w:rsid w:val="00B83210"/>
    <w:rsid w:val="00B844BF"/>
    <w:rsid w:val="00B908A8"/>
    <w:rsid w:val="00B953D9"/>
    <w:rsid w:val="00B96A16"/>
    <w:rsid w:val="00BA165D"/>
    <w:rsid w:val="00BB28E3"/>
    <w:rsid w:val="00BB366B"/>
    <w:rsid w:val="00BB4DBD"/>
    <w:rsid w:val="00BB5DCC"/>
    <w:rsid w:val="00BC541C"/>
    <w:rsid w:val="00BD0447"/>
    <w:rsid w:val="00BD1587"/>
    <w:rsid w:val="00BD1E78"/>
    <w:rsid w:val="00BD3F17"/>
    <w:rsid w:val="00BE21D9"/>
    <w:rsid w:val="00BF0E03"/>
    <w:rsid w:val="00BF2801"/>
    <w:rsid w:val="00BF287D"/>
    <w:rsid w:val="00C00969"/>
    <w:rsid w:val="00C01C04"/>
    <w:rsid w:val="00C01DAB"/>
    <w:rsid w:val="00C03268"/>
    <w:rsid w:val="00C03954"/>
    <w:rsid w:val="00C10C1E"/>
    <w:rsid w:val="00C11E21"/>
    <w:rsid w:val="00C210B3"/>
    <w:rsid w:val="00C215E1"/>
    <w:rsid w:val="00C30D60"/>
    <w:rsid w:val="00C43E49"/>
    <w:rsid w:val="00C44CAC"/>
    <w:rsid w:val="00C506EF"/>
    <w:rsid w:val="00C519E3"/>
    <w:rsid w:val="00C56BCB"/>
    <w:rsid w:val="00C57351"/>
    <w:rsid w:val="00C57E40"/>
    <w:rsid w:val="00C608C5"/>
    <w:rsid w:val="00C71BD7"/>
    <w:rsid w:val="00C80235"/>
    <w:rsid w:val="00C81D03"/>
    <w:rsid w:val="00C82AEC"/>
    <w:rsid w:val="00C83C8E"/>
    <w:rsid w:val="00C84C16"/>
    <w:rsid w:val="00C85286"/>
    <w:rsid w:val="00C86063"/>
    <w:rsid w:val="00C92787"/>
    <w:rsid w:val="00C93082"/>
    <w:rsid w:val="00C94E93"/>
    <w:rsid w:val="00C95170"/>
    <w:rsid w:val="00C97590"/>
    <w:rsid w:val="00CA5B69"/>
    <w:rsid w:val="00CB001D"/>
    <w:rsid w:val="00CB0F15"/>
    <w:rsid w:val="00CB1593"/>
    <w:rsid w:val="00CB267C"/>
    <w:rsid w:val="00CB546C"/>
    <w:rsid w:val="00CC0A11"/>
    <w:rsid w:val="00CC1C84"/>
    <w:rsid w:val="00CC27DC"/>
    <w:rsid w:val="00CC5A09"/>
    <w:rsid w:val="00CC65C2"/>
    <w:rsid w:val="00CD1E66"/>
    <w:rsid w:val="00CD5DF4"/>
    <w:rsid w:val="00CE0C2B"/>
    <w:rsid w:val="00CF3F6B"/>
    <w:rsid w:val="00CF5BF4"/>
    <w:rsid w:val="00D01F91"/>
    <w:rsid w:val="00D02C91"/>
    <w:rsid w:val="00D055C0"/>
    <w:rsid w:val="00D10678"/>
    <w:rsid w:val="00D1217D"/>
    <w:rsid w:val="00D17A37"/>
    <w:rsid w:val="00D22BA6"/>
    <w:rsid w:val="00D256DD"/>
    <w:rsid w:val="00D31AFD"/>
    <w:rsid w:val="00D35152"/>
    <w:rsid w:val="00D35588"/>
    <w:rsid w:val="00D43DCB"/>
    <w:rsid w:val="00D44720"/>
    <w:rsid w:val="00D44C00"/>
    <w:rsid w:val="00D469FC"/>
    <w:rsid w:val="00D51E3D"/>
    <w:rsid w:val="00D63B3E"/>
    <w:rsid w:val="00D64074"/>
    <w:rsid w:val="00D700F1"/>
    <w:rsid w:val="00D7119E"/>
    <w:rsid w:val="00D757EC"/>
    <w:rsid w:val="00D75AE9"/>
    <w:rsid w:val="00D910FF"/>
    <w:rsid w:val="00D9409B"/>
    <w:rsid w:val="00D96C1B"/>
    <w:rsid w:val="00D96F24"/>
    <w:rsid w:val="00DA16E0"/>
    <w:rsid w:val="00DA7060"/>
    <w:rsid w:val="00DA7868"/>
    <w:rsid w:val="00DB143A"/>
    <w:rsid w:val="00DB7CB1"/>
    <w:rsid w:val="00DC7919"/>
    <w:rsid w:val="00DD12D5"/>
    <w:rsid w:val="00DE3379"/>
    <w:rsid w:val="00DE3790"/>
    <w:rsid w:val="00DE39C7"/>
    <w:rsid w:val="00DE7A6A"/>
    <w:rsid w:val="00DE7C29"/>
    <w:rsid w:val="00DF780B"/>
    <w:rsid w:val="00DF7C3D"/>
    <w:rsid w:val="00E005AF"/>
    <w:rsid w:val="00E01823"/>
    <w:rsid w:val="00E01995"/>
    <w:rsid w:val="00E01C0E"/>
    <w:rsid w:val="00E02280"/>
    <w:rsid w:val="00E0251F"/>
    <w:rsid w:val="00E05F4B"/>
    <w:rsid w:val="00E13961"/>
    <w:rsid w:val="00E13AB5"/>
    <w:rsid w:val="00E20E11"/>
    <w:rsid w:val="00E22598"/>
    <w:rsid w:val="00E22747"/>
    <w:rsid w:val="00E25A91"/>
    <w:rsid w:val="00E26A42"/>
    <w:rsid w:val="00E3106F"/>
    <w:rsid w:val="00E47E95"/>
    <w:rsid w:val="00E505B1"/>
    <w:rsid w:val="00E509D6"/>
    <w:rsid w:val="00E53380"/>
    <w:rsid w:val="00E5449A"/>
    <w:rsid w:val="00E55391"/>
    <w:rsid w:val="00E559A8"/>
    <w:rsid w:val="00E6146C"/>
    <w:rsid w:val="00E6303C"/>
    <w:rsid w:val="00E64E19"/>
    <w:rsid w:val="00E65359"/>
    <w:rsid w:val="00E72FF5"/>
    <w:rsid w:val="00E7484B"/>
    <w:rsid w:val="00E772CC"/>
    <w:rsid w:val="00E77E62"/>
    <w:rsid w:val="00E863AE"/>
    <w:rsid w:val="00E926F8"/>
    <w:rsid w:val="00E92F6A"/>
    <w:rsid w:val="00E976D3"/>
    <w:rsid w:val="00EA2357"/>
    <w:rsid w:val="00EA4BEB"/>
    <w:rsid w:val="00EB0CC0"/>
    <w:rsid w:val="00EB1639"/>
    <w:rsid w:val="00EC080B"/>
    <w:rsid w:val="00EC3039"/>
    <w:rsid w:val="00ED3FB7"/>
    <w:rsid w:val="00EE0CC3"/>
    <w:rsid w:val="00EE187B"/>
    <w:rsid w:val="00EE2A20"/>
    <w:rsid w:val="00EF0E78"/>
    <w:rsid w:val="00EF193F"/>
    <w:rsid w:val="00EF5097"/>
    <w:rsid w:val="00EF7AC3"/>
    <w:rsid w:val="00F03211"/>
    <w:rsid w:val="00F052F5"/>
    <w:rsid w:val="00F06D16"/>
    <w:rsid w:val="00F077CA"/>
    <w:rsid w:val="00F12118"/>
    <w:rsid w:val="00F15F50"/>
    <w:rsid w:val="00F20E32"/>
    <w:rsid w:val="00F23AE0"/>
    <w:rsid w:val="00F269FE"/>
    <w:rsid w:val="00F3328E"/>
    <w:rsid w:val="00F33BE7"/>
    <w:rsid w:val="00F40EE1"/>
    <w:rsid w:val="00F431C4"/>
    <w:rsid w:val="00F433FB"/>
    <w:rsid w:val="00F46F57"/>
    <w:rsid w:val="00F4713E"/>
    <w:rsid w:val="00F5135D"/>
    <w:rsid w:val="00F57682"/>
    <w:rsid w:val="00F609F7"/>
    <w:rsid w:val="00F66D10"/>
    <w:rsid w:val="00F73F34"/>
    <w:rsid w:val="00F81315"/>
    <w:rsid w:val="00F834A6"/>
    <w:rsid w:val="00F902B3"/>
    <w:rsid w:val="00FA690C"/>
    <w:rsid w:val="00FA7390"/>
    <w:rsid w:val="00FA7BCD"/>
    <w:rsid w:val="00FB008B"/>
    <w:rsid w:val="00FB4A1C"/>
    <w:rsid w:val="00FB6FD9"/>
    <w:rsid w:val="00FC52D2"/>
    <w:rsid w:val="00FC6140"/>
    <w:rsid w:val="00FD4678"/>
    <w:rsid w:val="00FD6DDE"/>
    <w:rsid w:val="00FE3B05"/>
    <w:rsid w:val="00FE3C8F"/>
    <w:rsid w:val="00FF2D44"/>
    <w:rsid w:val="00FF33D0"/>
    <w:rsid w:val="00FF550E"/>
    <w:rsid w:val="00FF6545"/>
    <w:rsid w:val="00FF6D20"/>
    <w:rsid w:val="013CA626"/>
    <w:rsid w:val="01DEFCB0"/>
    <w:rsid w:val="02193C43"/>
    <w:rsid w:val="037D8289"/>
    <w:rsid w:val="0888C13E"/>
    <w:rsid w:val="0BEE2BD0"/>
    <w:rsid w:val="0C47D1FB"/>
    <w:rsid w:val="0D27F486"/>
    <w:rsid w:val="0D34350A"/>
    <w:rsid w:val="0E0C4220"/>
    <w:rsid w:val="0E69C07C"/>
    <w:rsid w:val="0E782422"/>
    <w:rsid w:val="0FB70427"/>
    <w:rsid w:val="1090A29E"/>
    <w:rsid w:val="12FBBEA6"/>
    <w:rsid w:val="13C430A2"/>
    <w:rsid w:val="13DF17C5"/>
    <w:rsid w:val="17606B61"/>
    <w:rsid w:val="190047EA"/>
    <w:rsid w:val="195F4E66"/>
    <w:rsid w:val="19A83250"/>
    <w:rsid w:val="19D0CDE9"/>
    <w:rsid w:val="1AF8BCFD"/>
    <w:rsid w:val="1B8BF6D9"/>
    <w:rsid w:val="1F9F1FAF"/>
    <w:rsid w:val="1FEC449B"/>
    <w:rsid w:val="21785612"/>
    <w:rsid w:val="23EF32C2"/>
    <w:rsid w:val="2451BD5C"/>
    <w:rsid w:val="246A2C45"/>
    <w:rsid w:val="29AAE06E"/>
    <w:rsid w:val="2A5084EF"/>
    <w:rsid w:val="2A5DDCB0"/>
    <w:rsid w:val="2DC215B5"/>
    <w:rsid w:val="30BE7331"/>
    <w:rsid w:val="3209AEE0"/>
    <w:rsid w:val="3304A937"/>
    <w:rsid w:val="334B8B4F"/>
    <w:rsid w:val="34526CD7"/>
    <w:rsid w:val="3537A22C"/>
    <w:rsid w:val="373606E2"/>
    <w:rsid w:val="37758D43"/>
    <w:rsid w:val="3AB11594"/>
    <w:rsid w:val="3CDC6379"/>
    <w:rsid w:val="3D2C097A"/>
    <w:rsid w:val="3DA4DD6E"/>
    <w:rsid w:val="40226917"/>
    <w:rsid w:val="40309A1C"/>
    <w:rsid w:val="41651700"/>
    <w:rsid w:val="45B33FC9"/>
    <w:rsid w:val="48968192"/>
    <w:rsid w:val="4A17720A"/>
    <w:rsid w:val="4AFF4D3A"/>
    <w:rsid w:val="4CBF23B0"/>
    <w:rsid w:val="4D3D785B"/>
    <w:rsid w:val="4DAD88E1"/>
    <w:rsid w:val="4ED257B1"/>
    <w:rsid w:val="50F07372"/>
    <w:rsid w:val="51299265"/>
    <w:rsid w:val="550456C3"/>
    <w:rsid w:val="56102717"/>
    <w:rsid w:val="589064A4"/>
    <w:rsid w:val="5A87C2DA"/>
    <w:rsid w:val="5ADC6109"/>
    <w:rsid w:val="5AF04B14"/>
    <w:rsid w:val="5C4D8BE4"/>
    <w:rsid w:val="5D8F70F7"/>
    <w:rsid w:val="5DEF0683"/>
    <w:rsid w:val="615594EB"/>
    <w:rsid w:val="6226A1CA"/>
    <w:rsid w:val="6237BE4E"/>
    <w:rsid w:val="655FAA85"/>
    <w:rsid w:val="660E3D80"/>
    <w:rsid w:val="67E5DDC2"/>
    <w:rsid w:val="6A340CA6"/>
    <w:rsid w:val="6BA027F5"/>
    <w:rsid w:val="6BC9E4FB"/>
    <w:rsid w:val="70A58106"/>
    <w:rsid w:val="71E7C2BE"/>
    <w:rsid w:val="73279FDD"/>
    <w:rsid w:val="74488992"/>
    <w:rsid w:val="74C3703E"/>
    <w:rsid w:val="7667F8AC"/>
    <w:rsid w:val="792946A5"/>
    <w:rsid w:val="7A593A3A"/>
    <w:rsid w:val="7B07B02B"/>
    <w:rsid w:val="7E6267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0D5BAB"/>
  <w15:chartTrackingRefBased/>
  <w15:docId w15:val="{356CAB89-D492-4B46-A175-56E5B11D0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069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2B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B88"/>
  </w:style>
  <w:style w:type="paragraph" w:styleId="Footer">
    <w:name w:val="footer"/>
    <w:basedOn w:val="Normal"/>
    <w:link w:val="FooterChar"/>
    <w:uiPriority w:val="99"/>
    <w:unhideWhenUsed/>
    <w:rsid w:val="00652B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B88"/>
  </w:style>
  <w:style w:type="table" w:styleId="TableGrid">
    <w:name w:val="Table Grid"/>
    <w:basedOn w:val="TableNormal"/>
    <w:uiPriority w:val="39"/>
    <w:rsid w:val="00652B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3A43"/>
    <w:pPr>
      <w:ind w:left="720"/>
      <w:contextualSpacing/>
    </w:pPr>
  </w:style>
  <w:style w:type="paragraph" w:styleId="BalloonText">
    <w:name w:val="Balloon Text"/>
    <w:basedOn w:val="Normal"/>
    <w:link w:val="BalloonTextChar"/>
    <w:uiPriority w:val="99"/>
    <w:semiHidden/>
    <w:unhideWhenUsed/>
    <w:rsid w:val="00B601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01E6"/>
    <w:rPr>
      <w:rFonts w:ascii="Segoe UI" w:hAnsi="Segoe UI" w:cs="Segoe UI"/>
      <w:sz w:val="18"/>
      <w:szCs w:val="18"/>
    </w:rPr>
  </w:style>
  <w:style w:type="paragraph" w:styleId="NoSpacing">
    <w:name w:val="No Spacing"/>
    <w:uiPriority w:val="1"/>
    <w:qFormat/>
    <w:rsid w:val="00055E76"/>
    <w:pPr>
      <w:spacing w:after="0" w:line="240" w:lineRule="auto"/>
    </w:pPr>
  </w:style>
  <w:style w:type="character" w:styleId="Hyperlink">
    <w:name w:val="Hyperlink"/>
    <w:basedOn w:val="DefaultParagraphFont"/>
    <w:uiPriority w:val="99"/>
    <w:unhideWhenUsed/>
    <w:rsid w:val="00672314"/>
    <w:rPr>
      <w:color w:val="0563C1" w:themeColor="hyperlink"/>
      <w:u w:val="single"/>
    </w:rPr>
  </w:style>
  <w:style w:type="character" w:styleId="FollowedHyperlink">
    <w:name w:val="FollowedHyperlink"/>
    <w:basedOn w:val="DefaultParagraphFont"/>
    <w:uiPriority w:val="99"/>
    <w:semiHidden/>
    <w:unhideWhenUsed/>
    <w:rsid w:val="00672314"/>
    <w:rPr>
      <w:color w:val="954F72" w:themeColor="followedHyperlink"/>
      <w:u w:val="single"/>
    </w:rPr>
  </w:style>
  <w:style w:type="character" w:customStyle="1" w:styleId="UnresolvedMention1">
    <w:name w:val="Unresolved Mention1"/>
    <w:basedOn w:val="DefaultParagraphFont"/>
    <w:uiPriority w:val="99"/>
    <w:semiHidden/>
    <w:unhideWhenUsed/>
    <w:rsid w:val="009276F5"/>
    <w:rPr>
      <w:color w:val="605E5C"/>
      <w:shd w:val="clear" w:color="auto" w:fill="E1DFDD"/>
    </w:rPr>
  </w:style>
  <w:style w:type="character" w:styleId="UnresolvedMention">
    <w:name w:val="Unresolved Mention"/>
    <w:basedOn w:val="DefaultParagraphFont"/>
    <w:uiPriority w:val="99"/>
    <w:semiHidden/>
    <w:unhideWhenUsed/>
    <w:rsid w:val="00CB54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fontTable" Target="fontTable.xml"/><Relationship Id="rId21" Type="http://schemas.openxmlformats.org/officeDocument/2006/relationships/image" Target="media/image11.jpeg"/><Relationship Id="rId34" Type="http://schemas.openxmlformats.org/officeDocument/2006/relationships/image" Target="media/image24.jpe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27.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incdere\Downloads\Amazon%20wd%20SOP%20Template%20(v1%202019.11.18).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E059C01D79C7E4A993F527EC040C029" ma:contentTypeVersion="5" ma:contentTypeDescription="Create a new document." ma:contentTypeScope="" ma:versionID="4392c1d5fcae30b6126af2b32d20b3d9">
  <xsd:schema xmlns:xsd="http://www.w3.org/2001/XMLSchema" xmlns:xs="http://www.w3.org/2001/XMLSchema" xmlns:p="http://schemas.microsoft.com/office/2006/metadata/properties" xmlns:ns2="c11129e3-5c70-45ad-b45b-61243ca385ae" targetNamespace="http://schemas.microsoft.com/office/2006/metadata/properties" ma:root="true" ma:fieldsID="69bf4b94bab03bde8ff055c51ccc0d4f" ns2:_="">
    <xsd:import namespace="c11129e3-5c70-45ad-b45b-61243ca385a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1129e3-5c70-45ad-b45b-61243ca385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D7124D2-9DC8-4C9D-B378-92292FBE9EFA}">
  <ds:schemaRefs>
    <ds:schemaRef ds:uri="http://schemas.openxmlformats.org/officeDocument/2006/bibliography"/>
  </ds:schemaRefs>
</ds:datastoreItem>
</file>

<file path=customXml/itemProps2.xml><?xml version="1.0" encoding="utf-8"?>
<ds:datastoreItem xmlns:ds="http://schemas.openxmlformats.org/officeDocument/2006/customXml" ds:itemID="{9C286683-CBCD-4D7E-A3B0-E31415D143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1129e3-5c70-45ad-b45b-61243ca385a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4FEC28E-1559-4F2B-BBE2-2EA2634D832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060C11D-543A-4235-97FD-DC33E645D36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Amazon wd SOP Template (v1 2019.11.18).dotx</Template>
  <TotalTime>77</TotalTime>
  <Pages>13</Pages>
  <Words>1654</Words>
  <Characters>9428</Characters>
  <Application>Microsoft Office Word</Application>
  <DocSecurity>0</DocSecurity>
  <Lines>78</Lines>
  <Paragraphs>22</Paragraphs>
  <ScaleCrop>false</ScaleCrop>
  <Company>Amazon.com</Company>
  <LinksUpToDate>false</LinksUpToDate>
  <CharactersWithSpaces>11060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Kincade, Derek</dc:creator>
  <cp:keywords/>
  <dc:description/>
  <cp:lastModifiedBy>Aaron Stewart</cp:lastModifiedBy>
  <cp:revision>63</cp:revision>
  <cp:lastPrinted>2014-08-20T16:34:00Z</cp:lastPrinted>
  <dcterms:created xsi:type="dcterms:W3CDTF">2022-03-09T23:56:00Z</dcterms:created>
  <dcterms:modified xsi:type="dcterms:W3CDTF">2022-03-14T22:27:00Z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0x010100BE059C01D79C7E4A993F527EC040C029</vt:lpwstr>
  </property>
  <property fmtid="{D5CDD505-2E9C-101B-9397-08002B2CF9AE}" pid="3" name="AuthorIds_UIVersion_2560">
    <vt:lpwstr>131</vt:lpwstr>
  </property>
  <property fmtid="{D5CDD505-2E9C-101B-9397-08002B2CF9AE}" pid="4" name="Order">
    <vt:r8>47200</vt:r8>
  </property>
  <property fmtid="{D5CDD505-2E9C-101B-9397-08002B2CF9AE}" pid="5" name="SharedWithUsers">
    <vt:lpwstr>184;#Garry Capasso</vt:lpwstr>
  </property>
  <property fmtid="{D5CDD505-2E9C-101B-9397-08002B2CF9AE}" pid="6" name="ComplianceAssetId">
    <vt:lpwstr/>
  </property>
</Properties>
</file>